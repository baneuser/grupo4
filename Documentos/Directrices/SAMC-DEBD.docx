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F81BD" w:themeColor="accent1"/>
          <w:lang w:eastAsia="en-US"/>
        </w:rPr>
        <w:id w:val="1789852858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bCs/>
          <w:color w:val="0B5999"/>
          <w:kern w:val="24"/>
          <w:sz w:val="28"/>
          <w:szCs w:val="88"/>
          <w:u w:val="single"/>
        </w:rPr>
      </w:sdtEndPr>
      <w:sdtContent>
        <w:p w14:paraId="672A6659" w14:textId="77777777" w:rsidR="00AC38D4" w:rsidRDefault="00AC38D4" w:rsidP="00664D67">
          <w:pPr>
            <w:pStyle w:val="Sinespaciado"/>
            <w:spacing w:before="1540" w:after="240"/>
            <w:jc w:val="center"/>
            <w:rPr>
              <w:noProof/>
              <w:color w:val="4F81BD" w:themeColor="accent1"/>
            </w:rPr>
          </w:pPr>
        </w:p>
        <w:p w14:paraId="0A37501D" w14:textId="77777777" w:rsidR="00664D67" w:rsidRDefault="00664D67" w:rsidP="00664D67">
          <w:pPr>
            <w:pStyle w:val="Sinespaciado"/>
            <w:spacing w:before="1540" w:after="240"/>
            <w:jc w:val="center"/>
            <w:rPr>
              <w:noProof/>
              <w:color w:val="4F81BD" w:themeColor="accent1"/>
            </w:rPr>
          </w:pPr>
        </w:p>
        <w:sdt>
          <w:sdtPr>
            <w:rPr>
              <w:rFonts w:ascii="Tw Cen MT" w:eastAsiaTheme="majorEastAsia" w:hAnsi="Tw Cen MT" w:cstheme="majorBidi"/>
              <w:caps/>
              <w:color w:val="0B5B9D"/>
              <w:sz w:val="64"/>
              <w:szCs w:val="64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6FE29CD" w14:textId="76137156" w:rsidR="00C461F7" w:rsidRPr="00726115" w:rsidRDefault="00C673A1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Tw Cen MT" w:eastAsiaTheme="majorEastAsia" w:hAnsi="Tw Cen MT" w:cstheme="majorBidi"/>
                  <w:caps/>
                  <w:color w:val="0B5B9D"/>
                  <w:sz w:val="64"/>
                  <w:szCs w:val="64"/>
                </w:rPr>
              </w:pPr>
              <w:r>
                <w:rPr>
                  <w:rFonts w:ascii="Tw Cen MT" w:eastAsiaTheme="majorEastAsia" w:hAnsi="Tw Cen MT" w:cstheme="majorBidi"/>
                  <w:caps/>
                  <w:color w:val="0B5B9D"/>
                  <w:sz w:val="64"/>
                  <w:szCs w:val="64"/>
                  <w:lang w:val="es-ES"/>
                </w:rPr>
                <w:t>Documento de especificación de base de datos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07CCF61" w14:textId="77777777" w:rsidR="00C461F7" w:rsidRDefault="001F17D6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 xml:space="preserve">     </w:t>
              </w:r>
            </w:p>
          </w:sdtContent>
        </w:sdt>
        <w:p w14:paraId="0DFAE634" w14:textId="77777777" w:rsidR="00C461F7" w:rsidRDefault="00C461F7">
          <w:pPr>
            <w:pStyle w:val="Sinespaciado"/>
            <w:spacing w:before="480"/>
            <w:jc w:val="center"/>
            <w:rPr>
              <w:color w:val="4F81BD" w:themeColor="accent1"/>
            </w:rPr>
          </w:pPr>
          <w:r w:rsidRPr="00C461F7">
            <w:rPr>
              <w:noProof/>
            </w:rPr>
            <w:t xml:space="preserve"> </w:t>
          </w:r>
          <w:r>
            <w:rPr>
              <w:noProof/>
              <w:color w:val="4F81BD" w:themeColor="accent1"/>
            </w:rPr>
            <w:t xml:space="preserve"> </w:t>
          </w:r>
        </w:p>
        <w:p w14:paraId="3546693C" w14:textId="77777777" w:rsidR="00E65E82" w:rsidRDefault="00E65E82">
          <w:pPr>
            <w:rPr>
              <w:rFonts w:eastAsiaTheme="majorEastAsia" w:cstheme="majorBidi"/>
              <w:b/>
              <w:bCs/>
              <w:color w:val="0B5999"/>
              <w:kern w:val="24"/>
              <w:sz w:val="28"/>
              <w:szCs w:val="88"/>
              <w:u w:val="single"/>
            </w:rPr>
          </w:pPr>
        </w:p>
        <w:p w14:paraId="5AA7C26F" w14:textId="77777777" w:rsidR="00E65E82" w:rsidRDefault="00E65E82">
          <w:pPr>
            <w:rPr>
              <w:rFonts w:eastAsiaTheme="majorEastAsia" w:cstheme="majorBidi"/>
              <w:b/>
              <w:bCs/>
              <w:color w:val="0B5999"/>
              <w:kern w:val="24"/>
              <w:sz w:val="28"/>
              <w:szCs w:val="88"/>
              <w:u w:val="single"/>
            </w:rPr>
          </w:pPr>
        </w:p>
        <w:p w14:paraId="5693D2B4" w14:textId="77777777" w:rsidR="00E65E82" w:rsidRDefault="00E65E82">
          <w:pPr>
            <w:rPr>
              <w:rFonts w:eastAsiaTheme="majorEastAsia" w:cstheme="majorBidi"/>
              <w:b/>
              <w:bCs/>
              <w:color w:val="0B5999"/>
              <w:kern w:val="24"/>
              <w:sz w:val="28"/>
              <w:szCs w:val="88"/>
              <w:u w:val="single"/>
            </w:rPr>
          </w:pPr>
        </w:p>
        <w:p w14:paraId="54981574" w14:textId="77777777" w:rsidR="00E65E82" w:rsidRDefault="00E65E82">
          <w:pPr>
            <w:rPr>
              <w:rFonts w:eastAsiaTheme="majorEastAsia" w:cstheme="majorBidi"/>
              <w:b/>
              <w:bCs/>
              <w:color w:val="0B5999"/>
              <w:kern w:val="24"/>
              <w:sz w:val="28"/>
              <w:szCs w:val="88"/>
              <w:u w:val="single"/>
            </w:rPr>
          </w:pPr>
        </w:p>
        <w:p w14:paraId="632F5159" w14:textId="77777777" w:rsidR="00E65E82" w:rsidRDefault="00E65E82">
          <w:pPr>
            <w:rPr>
              <w:rFonts w:eastAsiaTheme="majorEastAsia" w:cstheme="majorBidi"/>
              <w:b/>
              <w:bCs/>
              <w:color w:val="0B5999"/>
              <w:kern w:val="24"/>
              <w:sz w:val="28"/>
              <w:szCs w:val="88"/>
              <w:u w:val="single"/>
            </w:rPr>
          </w:pPr>
        </w:p>
        <w:p w14:paraId="00B48844" w14:textId="77777777" w:rsidR="00BF6AFF" w:rsidRDefault="00BF6AFF">
          <w:pPr>
            <w:rPr>
              <w:rFonts w:eastAsiaTheme="majorEastAsia" w:cstheme="majorBidi"/>
              <w:b/>
              <w:bCs/>
              <w:color w:val="0B5999"/>
              <w:kern w:val="24"/>
              <w:sz w:val="28"/>
              <w:szCs w:val="88"/>
              <w:u w:val="single"/>
              <w:lang w:eastAsia="es-PE"/>
            </w:rPr>
          </w:pPr>
          <w:r>
            <w:rPr>
              <w:rFonts w:eastAsiaTheme="majorEastAsia" w:cstheme="majorBidi"/>
              <w:b/>
              <w:bCs/>
              <w:color w:val="0B5999"/>
              <w:kern w:val="24"/>
              <w:sz w:val="28"/>
              <w:szCs w:val="88"/>
              <w:u w:val="single"/>
              <w:lang w:eastAsia="es-PE"/>
            </w:rPr>
            <w:br w:type="page"/>
          </w:r>
        </w:p>
        <w:p w14:paraId="5DAB6C7B" w14:textId="5914740A" w:rsidR="00C461F7" w:rsidRDefault="00B4246A">
          <w:pPr>
            <w:rPr>
              <w:rFonts w:eastAsiaTheme="majorEastAsia" w:cstheme="majorBidi"/>
              <w:b/>
              <w:bCs/>
              <w:color w:val="0B5999"/>
              <w:kern w:val="24"/>
              <w:sz w:val="28"/>
              <w:szCs w:val="88"/>
              <w:u w:val="single"/>
              <w:lang w:eastAsia="es-PE"/>
            </w:rPr>
          </w:pPr>
        </w:p>
      </w:sdtContent>
    </w:sdt>
    <w:p w14:paraId="02EB378F" w14:textId="77777777" w:rsidR="00664D67" w:rsidRDefault="00664D67" w:rsidP="00901E0A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ajorBidi"/>
          <w:b/>
          <w:bCs/>
          <w:color w:val="0B5999"/>
          <w:kern w:val="24"/>
          <w:sz w:val="28"/>
          <w:szCs w:val="88"/>
          <w:u w:val="single"/>
        </w:rPr>
      </w:pPr>
    </w:p>
    <w:p w14:paraId="3C3EA2F6" w14:textId="77777777" w:rsidR="00C254BA" w:rsidRPr="00CF76CA" w:rsidRDefault="00B62BB6" w:rsidP="00901E0A">
      <w:pPr>
        <w:pStyle w:val="NormalWeb"/>
        <w:spacing w:before="0" w:beforeAutospacing="0" w:after="0" w:afterAutospacing="0"/>
        <w:rPr>
          <w:rFonts w:asciiTheme="minorHAnsi" w:eastAsiaTheme="majorEastAsia" w:hAnsiTheme="minorHAnsi" w:cstheme="majorBidi"/>
          <w:b/>
          <w:bCs/>
          <w:color w:val="002A7E"/>
          <w:kern w:val="24"/>
          <w:sz w:val="28"/>
          <w:szCs w:val="88"/>
          <w:u w:val="single"/>
        </w:rPr>
      </w:pPr>
      <w:r>
        <w:rPr>
          <w:rFonts w:asciiTheme="minorHAnsi" w:eastAsiaTheme="majorEastAsia" w:hAnsiTheme="minorHAnsi" w:cstheme="majorBidi"/>
          <w:b/>
          <w:bCs/>
          <w:noProof/>
          <w:color w:val="0B5999"/>
          <w:kern w:val="24"/>
          <w:sz w:val="28"/>
          <w:szCs w:val="88"/>
          <w:u w:val="single"/>
          <w:lang w:val="es-MX" w:eastAsia="es-MX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FF36873" wp14:editId="7FF36874">
                <wp:simplePos x="0" y="0"/>
                <wp:positionH relativeFrom="column">
                  <wp:posOffset>-33020</wp:posOffset>
                </wp:positionH>
                <wp:positionV relativeFrom="paragraph">
                  <wp:posOffset>226695</wp:posOffset>
                </wp:positionV>
                <wp:extent cx="1155065" cy="255270"/>
                <wp:effectExtent l="0" t="0" r="0" b="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065" cy="255270"/>
                          <a:chOff x="0" y="0"/>
                          <a:chExt cx="1186153" cy="255270"/>
                        </a:xfrm>
                      </wpg:grpSpPr>
                      <wps:wsp>
                        <wps:cNvPr id="11" name="11 Rectángulo redondeado"/>
                        <wps:cNvSpPr/>
                        <wps:spPr>
                          <a:xfrm>
                            <a:off x="29183" y="56828"/>
                            <a:ext cx="1156970" cy="169545"/>
                          </a:xfrm>
                          <a:prstGeom prst="roundRect">
                            <a:avLst/>
                          </a:prstGeom>
                          <a:solidFill>
                            <a:srgbClr val="0B5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124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FF8E3E" w14:textId="77777777" w:rsidR="00761B1B" w:rsidRPr="002B33F1" w:rsidRDefault="00761B1B" w:rsidP="008869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F36873" id="Grupo 42" o:spid="_x0000_s1026" style="position:absolute;margin-left:-2.6pt;margin-top:17.85pt;width:90.95pt;height:20.1pt;z-index:251650048;mso-width-relative:margin" coordsize="11861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">
                <v:roundrect id="11 Rectángulo redondeado" o:spid="_x0000_s1027" style="position:absolute;left:291;top:568;width:11570;height:16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" fillcolor="#0b5999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width:10712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8FF8E3E" w14:textId="77777777" w:rsidR="00761B1B" w:rsidRPr="002B33F1" w:rsidRDefault="00761B1B" w:rsidP="008869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Fecha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01E0A" w:rsidRPr="004D5909">
        <w:rPr>
          <w:rFonts w:asciiTheme="minorHAnsi" w:eastAsiaTheme="majorEastAsia" w:hAnsiTheme="minorHAnsi" w:cstheme="majorBidi"/>
          <w:b/>
          <w:bCs/>
          <w:color w:val="0B5999"/>
          <w:kern w:val="24"/>
          <w:sz w:val="28"/>
          <w:szCs w:val="88"/>
          <w:u w:val="single"/>
        </w:rPr>
        <w:t>Registro de C</w:t>
      </w:r>
      <w:r w:rsidR="00981762" w:rsidRPr="004D5909">
        <w:rPr>
          <w:rFonts w:asciiTheme="minorHAnsi" w:eastAsiaTheme="majorEastAsia" w:hAnsiTheme="minorHAnsi" w:cstheme="majorBidi"/>
          <w:b/>
          <w:bCs/>
          <w:color w:val="0B5999"/>
          <w:kern w:val="24"/>
          <w:sz w:val="28"/>
          <w:szCs w:val="88"/>
          <w:u w:val="single"/>
        </w:rPr>
        <w:t>ambios</w:t>
      </w:r>
    </w:p>
    <w:p w14:paraId="71D256C8" w14:textId="77777777" w:rsidR="00366495" w:rsidRDefault="00516F17">
      <w:pPr>
        <w:rPr>
          <w:b/>
        </w:rPr>
      </w:pPr>
      <w:r>
        <w:rPr>
          <w:b/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F36875" wp14:editId="7FF36876">
                <wp:simplePos x="0" y="0"/>
                <wp:positionH relativeFrom="column">
                  <wp:posOffset>3413125</wp:posOffset>
                </wp:positionH>
                <wp:positionV relativeFrom="paragraph">
                  <wp:posOffset>11430</wp:posOffset>
                </wp:positionV>
                <wp:extent cx="2185670" cy="255270"/>
                <wp:effectExtent l="0" t="0" r="0" b="5715"/>
                <wp:wrapNone/>
                <wp:docPr id="50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670" cy="255270"/>
                          <a:chOff x="0" y="-14605"/>
                          <a:chExt cx="2258025" cy="255270"/>
                        </a:xfrm>
                      </wpg:grpSpPr>
                      <wps:wsp>
                        <wps:cNvPr id="16" name="16 Rectángulo redondeado"/>
                        <wps:cNvSpPr/>
                        <wps:spPr>
                          <a:xfrm>
                            <a:off x="31746" y="47426"/>
                            <a:ext cx="2226279" cy="169545"/>
                          </a:xfrm>
                          <a:prstGeom prst="roundRect">
                            <a:avLst/>
                          </a:prstGeom>
                          <a:solidFill>
                            <a:srgbClr val="0B5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4605"/>
                            <a:ext cx="1670050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1CDEC" w14:textId="77777777" w:rsidR="00761B1B" w:rsidRPr="002B33F1" w:rsidRDefault="00761B1B" w:rsidP="008869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Referencia de Cambio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F36875" id="Grupo 50" o:spid="_x0000_s1029" style="position:absolute;margin-left:268.75pt;margin-top:.9pt;width:172.1pt;height:20.1pt;z-index:251664384;mso-width-relative:margin" coordorigin=",-146" coordsize="22580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">
                <v:roundrect id="16 Rectángulo redondeado" o:spid="_x0000_s1030" style="position:absolute;left:317;top:474;width:22263;height:16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" fillcolor="#0b5999" stroked="f" strokeweight="2pt"/>
                <v:shape id="Cuadro de texto 2" o:spid="_x0000_s1031" type="#_x0000_t202" style="position:absolute;top:-146;width:16700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5F1CDEC" w14:textId="77777777" w:rsidR="00761B1B" w:rsidRPr="002B33F1" w:rsidRDefault="00761B1B" w:rsidP="008869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Referencia de Cambio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F36877" wp14:editId="7FF36878">
                <wp:simplePos x="0" y="0"/>
                <wp:positionH relativeFrom="column">
                  <wp:posOffset>2505075</wp:posOffset>
                </wp:positionH>
                <wp:positionV relativeFrom="paragraph">
                  <wp:posOffset>11430</wp:posOffset>
                </wp:positionV>
                <wp:extent cx="913130" cy="246380"/>
                <wp:effectExtent l="0" t="0" r="635" b="0"/>
                <wp:wrapNone/>
                <wp:docPr id="259" name="Grupo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130" cy="246380"/>
                          <a:chOff x="0" y="-14605"/>
                          <a:chExt cx="913441" cy="247006"/>
                        </a:xfrm>
                      </wpg:grpSpPr>
                      <wps:wsp>
                        <wps:cNvPr id="13" name="13 Rectángulo redondeado"/>
                        <wps:cNvSpPr/>
                        <wps:spPr>
                          <a:xfrm>
                            <a:off x="19210" y="42262"/>
                            <a:ext cx="894231" cy="175260"/>
                          </a:xfrm>
                          <a:prstGeom prst="roundRect">
                            <a:avLst/>
                          </a:prstGeom>
                          <a:solidFill>
                            <a:srgbClr val="0B5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4605"/>
                            <a:ext cx="720725" cy="2470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F5C4E" w14:textId="77777777" w:rsidR="00761B1B" w:rsidRPr="002B33F1" w:rsidRDefault="00761B1B" w:rsidP="008869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Versión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36877" id="Grupo 259" o:spid="_x0000_s1032" style="position:absolute;margin-left:197.25pt;margin-top:.9pt;width:71.9pt;height:19.4pt;z-index:251659264" coordorigin=",-146" coordsize="9134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">
                <v:roundrect id="13 Rectángulo redondeado" o:spid="_x0000_s1033" style="position:absolute;left:192;top:422;width:8942;height:1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" fillcolor="#0b5999" stroked="f" strokeweight="2pt"/>
                <v:shape id="Cuadro de texto 2" o:spid="_x0000_s1034" type="#_x0000_t202" style="position:absolute;top:-146;width:7207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745F5C4E" w14:textId="77777777" w:rsidR="00761B1B" w:rsidRPr="002B33F1" w:rsidRDefault="00761B1B" w:rsidP="008869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Versión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FF36879" wp14:editId="7FF3687A">
                <wp:simplePos x="0" y="0"/>
                <wp:positionH relativeFrom="column">
                  <wp:posOffset>1072441</wp:posOffset>
                </wp:positionH>
                <wp:positionV relativeFrom="paragraph">
                  <wp:posOffset>7356</wp:posOffset>
                </wp:positionV>
                <wp:extent cx="1437422" cy="255270"/>
                <wp:effectExtent l="0" t="0" r="0" b="0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422" cy="255270"/>
                          <a:chOff x="-934" y="-28194"/>
                          <a:chExt cx="1498205" cy="255270"/>
                        </a:xfrm>
                      </wpg:grpSpPr>
                      <wps:wsp>
                        <wps:cNvPr id="12" name="12 Rectángulo redondeado"/>
                        <wps:cNvSpPr/>
                        <wps:spPr>
                          <a:xfrm>
                            <a:off x="68520" y="34807"/>
                            <a:ext cx="1428751" cy="169545"/>
                          </a:xfrm>
                          <a:prstGeom prst="roundRect">
                            <a:avLst/>
                          </a:prstGeom>
                          <a:solidFill>
                            <a:srgbClr val="0B5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934" y="-28194"/>
                            <a:ext cx="1071245" cy="255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A386BF" w14:textId="77777777" w:rsidR="00761B1B" w:rsidRPr="002B33F1" w:rsidRDefault="00761B1B" w:rsidP="0088693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36879" id="Grupo 48" o:spid="_x0000_s1035" style="position:absolute;margin-left:84.45pt;margin-top:.6pt;width:113.2pt;height:20.1pt;z-index:251653120;mso-width-relative:margin;mso-height-relative:margin" coordorigin="-9,-281" coordsize="14982,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">
                <v:roundrect id="12 Rectángulo redondeado" o:spid="_x0000_s1036" style="position:absolute;left:685;top:348;width:14287;height:16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" fillcolor="#0b5999" stroked="f" strokeweight="2pt"/>
                <v:shape id="Cuadro de texto 2" o:spid="_x0000_s1037" type="#_x0000_t202" style="position:absolute;left:-9;top:-281;width:10712;height:2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5A386BF" w14:textId="77777777" w:rsidR="00761B1B" w:rsidRPr="002B33F1" w:rsidRDefault="00761B1B" w:rsidP="0088693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Editor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Sombreadoclaro-nfasis1"/>
        <w:tblW w:w="0" w:type="auto"/>
        <w:tblBorders>
          <w:top w:val="none" w:sz="0" w:space="0" w:color="auto"/>
          <w:bottom w:val="none" w:sz="0" w:space="0" w:color="auto"/>
        </w:tblBorders>
        <w:tblLook w:val="0600" w:firstRow="0" w:lastRow="0" w:firstColumn="0" w:lastColumn="0" w:noHBand="1" w:noVBand="1"/>
      </w:tblPr>
      <w:tblGrid>
        <w:gridCol w:w="1701"/>
        <w:gridCol w:w="2332"/>
        <w:gridCol w:w="1403"/>
        <w:gridCol w:w="3509"/>
      </w:tblGrid>
      <w:tr w:rsidR="0088693F" w14:paraId="63A2D9DC" w14:textId="77777777" w:rsidTr="00C673A1">
        <w:trPr>
          <w:trHeight w:val="317"/>
        </w:trPr>
        <w:tc>
          <w:tcPr>
            <w:tcW w:w="170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B673B4D" w14:textId="750BA992" w:rsidR="0088693F" w:rsidRPr="009C5584" w:rsidRDefault="00C673A1" w:rsidP="00C673A1">
            <w:pPr>
              <w:rPr>
                <w:b/>
                <w:color w:val="auto"/>
              </w:rPr>
            </w:pPr>
            <w:r>
              <w:rPr>
                <w:color w:val="auto"/>
              </w:rPr>
              <w:t>23</w:t>
            </w:r>
            <w:r w:rsidR="0000417F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  <w:r w:rsidR="00F47B0E">
              <w:rPr>
                <w:color w:val="auto"/>
              </w:rPr>
              <w:t>-20</w:t>
            </w:r>
            <w:r w:rsidR="00516354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23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6A05A809" w14:textId="0B13AE9C" w:rsidR="0088693F" w:rsidRPr="009C5584" w:rsidRDefault="00C673A1" w:rsidP="00D96F6F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>Gregory Sánchez</w:t>
            </w:r>
          </w:p>
        </w:tc>
        <w:tc>
          <w:tcPr>
            <w:tcW w:w="140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B3AA50C" w14:textId="77777777" w:rsidR="0088693F" w:rsidRPr="009C5584" w:rsidRDefault="0088693F" w:rsidP="00D96F6F">
            <w:pPr>
              <w:rPr>
                <w:b/>
                <w:color w:val="auto"/>
              </w:rPr>
            </w:pPr>
            <w:r w:rsidRPr="009C5584">
              <w:rPr>
                <w:color w:val="auto"/>
              </w:rPr>
              <w:t>1.0</w:t>
            </w:r>
          </w:p>
        </w:tc>
        <w:tc>
          <w:tcPr>
            <w:tcW w:w="350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2D36525" w14:textId="77777777" w:rsidR="0088693F" w:rsidRPr="009C5584" w:rsidRDefault="00981762" w:rsidP="00D96F6F">
            <w:pPr>
              <w:rPr>
                <w:color w:val="auto"/>
              </w:rPr>
            </w:pPr>
            <w:r w:rsidRPr="009C5584">
              <w:rPr>
                <w:color w:val="auto"/>
              </w:rPr>
              <w:t>Versión inicial</w:t>
            </w:r>
          </w:p>
        </w:tc>
      </w:tr>
      <w:tr w:rsidR="0088693F" w14:paraId="5A39BBE3" w14:textId="77777777" w:rsidTr="00C673A1">
        <w:trPr>
          <w:trHeight w:val="298"/>
        </w:trPr>
        <w:tc>
          <w:tcPr>
            <w:tcW w:w="1701" w:type="dxa"/>
            <w:tcBorders>
              <w:right w:val="single" w:sz="4" w:space="0" w:color="FFFFFF" w:themeColor="background1"/>
            </w:tcBorders>
            <w:shd w:val="clear" w:color="auto" w:fill="E2E2E2"/>
          </w:tcPr>
          <w:p w14:paraId="41C8F396" w14:textId="77777777" w:rsidR="0088693F" w:rsidRDefault="0088693F" w:rsidP="00D96F6F">
            <w:pPr>
              <w:rPr>
                <w:b/>
              </w:rPr>
            </w:pPr>
          </w:p>
        </w:tc>
        <w:tc>
          <w:tcPr>
            <w:tcW w:w="23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2E2E2"/>
          </w:tcPr>
          <w:p w14:paraId="72A3D3EC" w14:textId="77777777" w:rsidR="0088693F" w:rsidRPr="002B33F1" w:rsidRDefault="0088693F" w:rsidP="00D96F6F"/>
        </w:tc>
        <w:tc>
          <w:tcPr>
            <w:tcW w:w="140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2E2E2"/>
          </w:tcPr>
          <w:p w14:paraId="0D0B940D" w14:textId="77777777" w:rsidR="0088693F" w:rsidRPr="002B33F1" w:rsidRDefault="0088693F" w:rsidP="00D96F6F"/>
        </w:tc>
        <w:tc>
          <w:tcPr>
            <w:tcW w:w="3509" w:type="dxa"/>
            <w:tcBorders>
              <w:left w:val="single" w:sz="4" w:space="0" w:color="FFFFFF" w:themeColor="background1"/>
            </w:tcBorders>
            <w:shd w:val="clear" w:color="auto" w:fill="E2E2E2"/>
          </w:tcPr>
          <w:p w14:paraId="0E27B00A" w14:textId="77777777" w:rsidR="0088693F" w:rsidRPr="002B33F1" w:rsidRDefault="0088693F" w:rsidP="00D96F6F"/>
        </w:tc>
      </w:tr>
      <w:tr w:rsidR="0088693F" w14:paraId="60061E4C" w14:textId="77777777" w:rsidTr="00C673A1">
        <w:trPr>
          <w:trHeight w:val="298"/>
        </w:trPr>
        <w:tc>
          <w:tcPr>
            <w:tcW w:w="1701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4EAFD9C" w14:textId="77777777" w:rsidR="0088693F" w:rsidRDefault="0088693F" w:rsidP="00D96F6F">
            <w:pPr>
              <w:rPr>
                <w:b/>
              </w:rPr>
            </w:pPr>
          </w:p>
        </w:tc>
        <w:tc>
          <w:tcPr>
            <w:tcW w:w="23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B94D5A5" w14:textId="77777777" w:rsidR="0088693F" w:rsidRPr="002B33F1" w:rsidRDefault="0088693F" w:rsidP="00D96F6F"/>
        </w:tc>
        <w:tc>
          <w:tcPr>
            <w:tcW w:w="140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DEEC669" w14:textId="77777777" w:rsidR="0088693F" w:rsidRPr="002B33F1" w:rsidRDefault="0088693F" w:rsidP="00D96F6F"/>
        </w:tc>
        <w:tc>
          <w:tcPr>
            <w:tcW w:w="350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3656B9AB" w14:textId="77777777" w:rsidR="0088693F" w:rsidRPr="002B33F1" w:rsidRDefault="0088693F" w:rsidP="00D96F6F"/>
        </w:tc>
      </w:tr>
      <w:tr w:rsidR="00981762" w:rsidRPr="005B1597" w14:paraId="45FB0818" w14:textId="77777777" w:rsidTr="00C673A1">
        <w:trPr>
          <w:trHeight w:val="298"/>
        </w:trPr>
        <w:tc>
          <w:tcPr>
            <w:tcW w:w="1701" w:type="dxa"/>
            <w:tcBorders>
              <w:right w:val="single" w:sz="4" w:space="0" w:color="FFFFFF" w:themeColor="background1"/>
            </w:tcBorders>
            <w:shd w:val="clear" w:color="auto" w:fill="E2E2E2"/>
          </w:tcPr>
          <w:p w14:paraId="049F31CB" w14:textId="77777777" w:rsidR="00981762" w:rsidRDefault="00981762" w:rsidP="00D96F6F">
            <w:pPr>
              <w:rPr>
                <w:b/>
              </w:rPr>
            </w:pPr>
          </w:p>
        </w:tc>
        <w:tc>
          <w:tcPr>
            <w:tcW w:w="2332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2E2E2"/>
          </w:tcPr>
          <w:p w14:paraId="53128261" w14:textId="77777777" w:rsidR="00981762" w:rsidRPr="005B1597" w:rsidRDefault="00981762" w:rsidP="00D96F6F">
            <w:pPr>
              <w:rPr>
                <w:b/>
              </w:rPr>
            </w:pPr>
          </w:p>
        </w:tc>
        <w:tc>
          <w:tcPr>
            <w:tcW w:w="140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2E2E2"/>
          </w:tcPr>
          <w:p w14:paraId="62486C05" w14:textId="77777777" w:rsidR="00981762" w:rsidRPr="005B1597" w:rsidRDefault="00981762" w:rsidP="00D96F6F">
            <w:pPr>
              <w:rPr>
                <w:b/>
              </w:rPr>
            </w:pPr>
          </w:p>
        </w:tc>
        <w:tc>
          <w:tcPr>
            <w:tcW w:w="3509" w:type="dxa"/>
            <w:tcBorders>
              <w:left w:val="single" w:sz="4" w:space="0" w:color="FFFFFF" w:themeColor="background1"/>
            </w:tcBorders>
            <w:shd w:val="clear" w:color="auto" w:fill="E2E2E2"/>
          </w:tcPr>
          <w:p w14:paraId="4101652C" w14:textId="77777777" w:rsidR="00981762" w:rsidRPr="005B1597" w:rsidRDefault="00981762" w:rsidP="00D96F6F">
            <w:pPr>
              <w:rPr>
                <w:b/>
              </w:rPr>
            </w:pPr>
          </w:p>
        </w:tc>
      </w:tr>
    </w:tbl>
    <w:p w14:paraId="4B99056E" w14:textId="77777777" w:rsidR="00AB7494" w:rsidRDefault="00AB7494">
      <w:pPr>
        <w:rPr>
          <w:b/>
        </w:rPr>
      </w:pPr>
    </w:p>
    <w:p w14:paraId="144A5D23" w14:textId="6A04FBC2" w:rsidR="00366495" w:rsidRDefault="00366495" w:rsidP="002B33F1">
      <w:pPr>
        <w:ind w:firstLine="708"/>
        <w:rPr>
          <w:b/>
        </w:rPr>
      </w:pPr>
    </w:p>
    <w:p w14:paraId="5C3B341E" w14:textId="5CF9B68F" w:rsidR="00C673A1" w:rsidRDefault="00C673A1" w:rsidP="002B33F1">
      <w:pPr>
        <w:ind w:firstLine="708"/>
        <w:rPr>
          <w:b/>
        </w:rPr>
      </w:pPr>
    </w:p>
    <w:p w14:paraId="72DD7A3E" w14:textId="1BA6F008" w:rsidR="00C673A1" w:rsidRDefault="00C673A1" w:rsidP="002B33F1">
      <w:pPr>
        <w:ind w:firstLine="708"/>
        <w:rPr>
          <w:b/>
        </w:rPr>
      </w:pPr>
    </w:p>
    <w:p w14:paraId="6E53139B" w14:textId="0D5DC191" w:rsidR="00C673A1" w:rsidRDefault="00C673A1" w:rsidP="002B33F1">
      <w:pPr>
        <w:ind w:firstLine="708"/>
        <w:rPr>
          <w:b/>
        </w:rPr>
      </w:pPr>
    </w:p>
    <w:p w14:paraId="60D791BE" w14:textId="240E6246" w:rsidR="00C673A1" w:rsidRDefault="00C673A1" w:rsidP="002B33F1">
      <w:pPr>
        <w:ind w:firstLine="708"/>
        <w:rPr>
          <w:b/>
        </w:rPr>
      </w:pPr>
    </w:p>
    <w:p w14:paraId="56DCEDF9" w14:textId="13EC1F10" w:rsidR="00C673A1" w:rsidRDefault="00C673A1" w:rsidP="002B33F1">
      <w:pPr>
        <w:ind w:firstLine="708"/>
        <w:rPr>
          <w:b/>
        </w:rPr>
      </w:pPr>
    </w:p>
    <w:p w14:paraId="64706102" w14:textId="77777777" w:rsidR="00C673A1" w:rsidRDefault="00C673A1" w:rsidP="002B33F1">
      <w:pPr>
        <w:ind w:firstLine="708"/>
        <w:rPr>
          <w:b/>
        </w:rPr>
      </w:pPr>
    </w:p>
    <w:p w14:paraId="738610EB" w14:textId="77777777" w:rsidR="00572860" w:rsidRDefault="00572860" w:rsidP="002B33F1">
      <w:pPr>
        <w:ind w:firstLine="708"/>
        <w:rPr>
          <w:b/>
        </w:rPr>
      </w:pPr>
    </w:p>
    <w:p w14:paraId="637805D2" w14:textId="77777777" w:rsidR="00D96F6F" w:rsidRDefault="00D96F6F" w:rsidP="002B33F1">
      <w:pPr>
        <w:ind w:firstLine="708"/>
        <w:rPr>
          <w:b/>
        </w:rPr>
      </w:pPr>
    </w:p>
    <w:p w14:paraId="463F29E8" w14:textId="77777777" w:rsidR="00D96F6F" w:rsidRDefault="00D96F6F" w:rsidP="002B33F1">
      <w:pPr>
        <w:ind w:firstLine="708"/>
        <w:rPr>
          <w:b/>
        </w:rPr>
      </w:pPr>
    </w:p>
    <w:p w14:paraId="3B7B4B86" w14:textId="77777777" w:rsidR="00D96F6F" w:rsidRDefault="00D96F6F" w:rsidP="002B33F1">
      <w:pPr>
        <w:ind w:firstLine="708"/>
        <w:rPr>
          <w:b/>
        </w:rPr>
      </w:pPr>
    </w:p>
    <w:p w14:paraId="3A0FF5F2" w14:textId="77777777" w:rsidR="00D96F6F" w:rsidRDefault="00D96F6F" w:rsidP="002B33F1">
      <w:pPr>
        <w:ind w:firstLine="708"/>
        <w:rPr>
          <w:b/>
        </w:rPr>
      </w:pPr>
    </w:p>
    <w:p w14:paraId="5630AD66" w14:textId="77777777" w:rsidR="00D96F6F" w:rsidRDefault="00D96F6F" w:rsidP="002B33F1">
      <w:pPr>
        <w:ind w:firstLine="708"/>
        <w:rPr>
          <w:b/>
        </w:rPr>
      </w:pPr>
    </w:p>
    <w:p w14:paraId="61829076" w14:textId="77777777" w:rsidR="00D96F6F" w:rsidRDefault="00D96F6F" w:rsidP="002B33F1">
      <w:pPr>
        <w:ind w:firstLine="708"/>
        <w:rPr>
          <w:b/>
        </w:rPr>
      </w:pPr>
    </w:p>
    <w:p w14:paraId="2BA226A1" w14:textId="77777777" w:rsidR="00AB41B2" w:rsidRDefault="00AB41B2">
      <w:pPr>
        <w:rPr>
          <w:rFonts w:ascii="Times New Roman" w:eastAsiaTheme="minorEastAsia" w:hAnsi="Times New Roman" w:cs="Times New Roman"/>
          <w:b/>
          <w:sz w:val="24"/>
          <w:szCs w:val="24"/>
          <w:lang w:eastAsia="es-PE"/>
        </w:rPr>
      </w:pPr>
    </w:p>
    <w:p w14:paraId="17AD93B2" w14:textId="77777777" w:rsidR="000D16E3" w:rsidRDefault="000D16E3" w:rsidP="005E4A2B">
      <w:pPr>
        <w:pStyle w:val="TtuloTDC"/>
        <w:jc w:val="center"/>
        <w:rPr>
          <w:lang w:val="es-ES"/>
        </w:rPr>
      </w:pPr>
      <w:bookmarkStart w:id="0" w:name="_Toc46094988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820877765"/>
        <w:docPartObj>
          <w:docPartGallery w:val="Table of Contents"/>
          <w:docPartUnique/>
        </w:docPartObj>
      </w:sdtPr>
      <w:sdtEndPr>
        <w:rPr>
          <w:rFonts w:asciiTheme="majorHAnsi" w:hAnsiTheme="majorHAnsi"/>
          <w:sz w:val="20"/>
          <w:szCs w:val="20"/>
        </w:rPr>
      </w:sdtEndPr>
      <w:sdtContent>
        <w:p w14:paraId="40B1A3C7" w14:textId="77777777" w:rsidR="000343EB" w:rsidRPr="00A0554D" w:rsidRDefault="005E4A2B" w:rsidP="005E4A2B">
          <w:pPr>
            <w:pStyle w:val="TtuloTDC"/>
            <w:jc w:val="center"/>
            <w:rPr>
              <w:rFonts w:asciiTheme="minorHAnsi" w:hAnsiTheme="minorHAnsi" w:cstheme="minorHAnsi"/>
              <w:szCs w:val="22"/>
            </w:rPr>
          </w:pPr>
          <w:r w:rsidRPr="00A0554D">
            <w:rPr>
              <w:rFonts w:asciiTheme="minorHAnsi" w:hAnsiTheme="minorHAnsi" w:cstheme="minorHAnsi"/>
              <w:szCs w:val="22"/>
              <w:lang w:val="es-ES"/>
            </w:rPr>
            <w:t>INDICE</w:t>
          </w:r>
        </w:p>
        <w:p w14:paraId="2484A5A4" w14:textId="1209192D" w:rsidR="004C7F2B" w:rsidRDefault="000343EB">
          <w:pPr>
            <w:pStyle w:val="TDC1"/>
            <w:rPr>
              <w:rFonts w:eastAsiaTheme="minorEastAsia" w:cstheme="minorBidi"/>
              <w:b w:val="0"/>
              <w:noProof/>
              <w:color w:val="auto"/>
              <w:sz w:val="22"/>
              <w:lang w:val="es-MX" w:eastAsia="es-MX"/>
            </w:rPr>
          </w:pPr>
          <w:r w:rsidRPr="00C144C9">
            <w:rPr>
              <w:sz w:val="22"/>
            </w:rPr>
            <w:fldChar w:fldCharType="begin"/>
          </w:r>
          <w:r w:rsidRPr="00C144C9">
            <w:rPr>
              <w:sz w:val="22"/>
            </w:rPr>
            <w:instrText xml:space="preserve"> TOC \o "1-3" \h \z \u </w:instrText>
          </w:r>
          <w:r w:rsidRPr="00C144C9">
            <w:rPr>
              <w:sz w:val="22"/>
            </w:rPr>
            <w:fldChar w:fldCharType="separate"/>
          </w:r>
          <w:hyperlink w:anchor="_Toc149001611" w:history="1">
            <w:r w:rsidR="004C7F2B" w:rsidRPr="001816BB">
              <w:rPr>
                <w:rStyle w:val="Hipervnculo"/>
                <w:noProof/>
                <w:lang w:val="es-MX"/>
              </w:rPr>
              <w:t>Base de Datos - SAMC</w:t>
            </w:r>
            <w:r w:rsidR="004C7F2B">
              <w:rPr>
                <w:noProof/>
                <w:webHidden/>
              </w:rPr>
              <w:tab/>
            </w:r>
            <w:r w:rsidR="004C7F2B">
              <w:rPr>
                <w:noProof/>
                <w:webHidden/>
              </w:rPr>
              <w:fldChar w:fldCharType="begin"/>
            </w:r>
            <w:r w:rsidR="004C7F2B">
              <w:rPr>
                <w:noProof/>
                <w:webHidden/>
              </w:rPr>
              <w:instrText xml:space="preserve"> PAGEREF _Toc149001611 \h </w:instrText>
            </w:r>
            <w:r w:rsidR="004C7F2B">
              <w:rPr>
                <w:noProof/>
                <w:webHidden/>
              </w:rPr>
            </w:r>
            <w:r w:rsidR="004C7F2B">
              <w:rPr>
                <w:noProof/>
                <w:webHidden/>
              </w:rPr>
              <w:fldChar w:fldCharType="separate"/>
            </w:r>
            <w:r w:rsidR="004C7F2B">
              <w:rPr>
                <w:noProof/>
                <w:webHidden/>
              </w:rPr>
              <w:t>4</w:t>
            </w:r>
            <w:r w:rsidR="004C7F2B">
              <w:rPr>
                <w:noProof/>
                <w:webHidden/>
              </w:rPr>
              <w:fldChar w:fldCharType="end"/>
            </w:r>
          </w:hyperlink>
        </w:p>
        <w:p w14:paraId="0FD351C2" w14:textId="64CB999D" w:rsidR="004C7F2B" w:rsidRDefault="00B4246A">
          <w:pPr>
            <w:pStyle w:val="TDC2"/>
            <w:tabs>
              <w:tab w:val="left" w:pos="660"/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49001612" w:history="1">
            <w:r w:rsidR="004C7F2B" w:rsidRPr="001816BB">
              <w:rPr>
                <w:rStyle w:val="Hipervnculo"/>
                <w:noProof/>
              </w:rPr>
              <w:t>I.</w:t>
            </w:r>
            <w:r w:rsidR="004C7F2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4C7F2B" w:rsidRPr="001816BB">
              <w:rPr>
                <w:rStyle w:val="Hipervnculo"/>
                <w:noProof/>
              </w:rPr>
              <w:t>Inventario de objetos</w:t>
            </w:r>
            <w:r w:rsidR="004C7F2B">
              <w:rPr>
                <w:noProof/>
                <w:webHidden/>
              </w:rPr>
              <w:tab/>
            </w:r>
            <w:r w:rsidR="004C7F2B">
              <w:rPr>
                <w:noProof/>
                <w:webHidden/>
              </w:rPr>
              <w:fldChar w:fldCharType="begin"/>
            </w:r>
            <w:r w:rsidR="004C7F2B">
              <w:rPr>
                <w:noProof/>
                <w:webHidden/>
              </w:rPr>
              <w:instrText xml:space="preserve"> PAGEREF _Toc149001612 \h </w:instrText>
            </w:r>
            <w:r w:rsidR="004C7F2B">
              <w:rPr>
                <w:noProof/>
                <w:webHidden/>
              </w:rPr>
            </w:r>
            <w:r w:rsidR="004C7F2B">
              <w:rPr>
                <w:noProof/>
                <w:webHidden/>
              </w:rPr>
              <w:fldChar w:fldCharType="separate"/>
            </w:r>
            <w:r w:rsidR="004C7F2B">
              <w:rPr>
                <w:noProof/>
                <w:webHidden/>
              </w:rPr>
              <w:t>4</w:t>
            </w:r>
            <w:r w:rsidR="004C7F2B">
              <w:rPr>
                <w:noProof/>
                <w:webHidden/>
              </w:rPr>
              <w:fldChar w:fldCharType="end"/>
            </w:r>
          </w:hyperlink>
        </w:p>
        <w:p w14:paraId="38F43666" w14:textId="00F73438" w:rsidR="004C7F2B" w:rsidRDefault="00B4246A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49001613" w:history="1">
            <w:r w:rsidR="004C7F2B" w:rsidRPr="001816BB">
              <w:rPr>
                <w:rStyle w:val="Hipervnculo"/>
                <w:rFonts w:eastAsia="Calibri"/>
                <w:noProof/>
                <w:lang w:val="en-US" w:eastAsia="es-PE"/>
              </w:rPr>
              <w:t>CENTROMEDICO. ACTUALIZARUSUARIO</w:t>
            </w:r>
            <w:r w:rsidR="004C7F2B">
              <w:rPr>
                <w:noProof/>
                <w:webHidden/>
              </w:rPr>
              <w:tab/>
            </w:r>
            <w:r w:rsidR="004C7F2B">
              <w:rPr>
                <w:noProof/>
                <w:webHidden/>
              </w:rPr>
              <w:fldChar w:fldCharType="begin"/>
            </w:r>
            <w:r w:rsidR="004C7F2B">
              <w:rPr>
                <w:noProof/>
                <w:webHidden/>
              </w:rPr>
              <w:instrText xml:space="preserve"> PAGEREF _Toc149001613 \h </w:instrText>
            </w:r>
            <w:r w:rsidR="004C7F2B">
              <w:rPr>
                <w:noProof/>
                <w:webHidden/>
              </w:rPr>
            </w:r>
            <w:r w:rsidR="004C7F2B">
              <w:rPr>
                <w:noProof/>
                <w:webHidden/>
              </w:rPr>
              <w:fldChar w:fldCharType="separate"/>
            </w:r>
            <w:r w:rsidR="004C7F2B">
              <w:rPr>
                <w:noProof/>
                <w:webHidden/>
              </w:rPr>
              <w:t>6</w:t>
            </w:r>
            <w:r w:rsidR="004C7F2B">
              <w:rPr>
                <w:noProof/>
                <w:webHidden/>
              </w:rPr>
              <w:fldChar w:fldCharType="end"/>
            </w:r>
          </w:hyperlink>
        </w:p>
        <w:p w14:paraId="0BD7C65E" w14:textId="646E2B19" w:rsidR="004C7F2B" w:rsidRDefault="00B4246A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49001614" w:history="1">
            <w:r w:rsidR="004C7F2B" w:rsidRPr="001816BB">
              <w:rPr>
                <w:rStyle w:val="Hipervnculo"/>
                <w:rFonts w:eastAsia="Calibri"/>
                <w:noProof/>
                <w:lang w:val="en-US" w:eastAsia="es-PE"/>
              </w:rPr>
              <w:t>CENTROMEDICO. GETESPECIALIDADES</w:t>
            </w:r>
            <w:r w:rsidR="004C7F2B">
              <w:rPr>
                <w:noProof/>
                <w:webHidden/>
              </w:rPr>
              <w:tab/>
            </w:r>
            <w:r w:rsidR="004C7F2B">
              <w:rPr>
                <w:noProof/>
                <w:webHidden/>
              </w:rPr>
              <w:fldChar w:fldCharType="begin"/>
            </w:r>
            <w:r w:rsidR="004C7F2B">
              <w:rPr>
                <w:noProof/>
                <w:webHidden/>
              </w:rPr>
              <w:instrText xml:space="preserve"> PAGEREF _Toc149001614 \h </w:instrText>
            </w:r>
            <w:r w:rsidR="004C7F2B">
              <w:rPr>
                <w:noProof/>
                <w:webHidden/>
              </w:rPr>
            </w:r>
            <w:r w:rsidR="004C7F2B">
              <w:rPr>
                <w:noProof/>
                <w:webHidden/>
              </w:rPr>
              <w:fldChar w:fldCharType="separate"/>
            </w:r>
            <w:r w:rsidR="004C7F2B">
              <w:rPr>
                <w:noProof/>
                <w:webHidden/>
              </w:rPr>
              <w:t>6</w:t>
            </w:r>
            <w:r w:rsidR="004C7F2B">
              <w:rPr>
                <w:noProof/>
                <w:webHidden/>
              </w:rPr>
              <w:fldChar w:fldCharType="end"/>
            </w:r>
          </w:hyperlink>
        </w:p>
        <w:p w14:paraId="6FE1B96B" w14:textId="4DA06D79" w:rsidR="004C7F2B" w:rsidRDefault="00B4246A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49001615" w:history="1">
            <w:r w:rsidR="004C7F2B" w:rsidRPr="001816BB">
              <w:rPr>
                <w:rStyle w:val="Hipervnculo"/>
                <w:rFonts w:eastAsia="Calibri"/>
                <w:noProof/>
                <w:lang w:val="en-US" w:eastAsia="es-PE"/>
              </w:rPr>
              <w:t>CENTROMEDICO. GETHORARIOXESPECIALIDAD</w:t>
            </w:r>
            <w:r w:rsidR="004C7F2B">
              <w:rPr>
                <w:noProof/>
                <w:webHidden/>
              </w:rPr>
              <w:tab/>
            </w:r>
            <w:r w:rsidR="004C7F2B">
              <w:rPr>
                <w:noProof/>
                <w:webHidden/>
              </w:rPr>
              <w:fldChar w:fldCharType="begin"/>
            </w:r>
            <w:r w:rsidR="004C7F2B">
              <w:rPr>
                <w:noProof/>
                <w:webHidden/>
              </w:rPr>
              <w:instrText xml:space="preserve"> PAGEREF _Toc149001615 \h </w:instrText>
            </w:r>
            <w:r w:rsidR="004C7F2B">
              <w:rPr>
                <w:noProof/>
                <w:webHidden/>
              </w:rPr>
            </w:r>
            <w:r w:rsidR="004C7F2B">
              <w:rPr>
                <w:noProof/>
                <w:webHidden/>
              </w:rPr>
              <w:fldChar w:fldCharType="separate"/>
            </w:r>
            <w:r w:rsidR="004C7F2B">
              <w:rPr>
                <w:noProof/>
                <w:webHidden/>
              </w:rPr>
              <w:t>6</w:t>
            </w:r>
            <w:r w:rsidR="004C7F2B">
              <w:rPr>
                <w:noProof/>
                <w:webHidden/>
              </w:rPr>
              <w:fldChar w:fldCharType="end"/>
            </w:r>
          </w:hyperlink>
        </w:p>
        <w:p w14:paraId="419343B1" w14:textId="3C6A9D2C" w:rsidR="004C7F2B" w:rsidRDefault="00B4246A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49001616" w:history="1">
            <w:r w:rsidR="004C7F2B" w:rsidRPr="001816BB">
              <w:rPr>
                <w:rStyle w:val="Hipervnculo"/>
                <w:rFonts w:eastAsia="Calibri"/>
                <w:noProof/>
                <w:lang w:val="en-US" w:eastAsia="es-PE"/>
              </w:rPr>
              <w:t>CENTROMEDICO. GETROLES</w:t>
            </w:r>
            <w:r w:rsidR="004C7F2B">
              <w:rPr>
                <w:noProof/>
                <w:webHidden/>
              </w:rPr>
              <w:tab/>
            </w:r>
            <w:r w:rsidR="004C7F2B">
              <w:rPr>
                <w:noProof/>
                <w:webHidden/>
              </w:rPr>
              <w:fldChar w:fldCharType="begin"/>
            </w:r>
            <w:r w:rsidR="004C7F2B">
              <w:rPr>
                <w:noProof/>
                <w:webHidden/>
              </w:rPr>
              <w:instrText xml:space="preserve"> PAGEREF _Toc149001616 \h </w:instrText>
            </w:r>
            <w:r w:rsidR="004C7F2B">
              <w:rPr>
                <w:noProof/>
                <w:webHidden/>
              </w:rPr>
            </w:r>
            <w:r w:rsidR="004C7F2B">
              <w:rPr>
                <w:noProof/>
                <w:webHidden/>
              </w:rPr>
              <w:fldChar w:fldCharType="separate"/>
            </w:r>
            <w:r w:rsidR="004C7F2B">
              <w:rPr>
                <w:noProof/>
                <w:webHidden/>
              </w:rPr>
              <w:t>7</w:t>
            </w:r>
            <w:r w:rsidR="004C7F2B">
              <w:rPr>
                <w:noProof/>
                <w:webHidden/>
              </w:rPr>
              <w:fldChar w:fldCharType="end"/>
            </w:r>
          </w:hyperlink>
        </w:p>
        <w:p w14:paraId="4998C706" w14:textId="00B39ADD" w:rsidR="004C7F2B" w:rsidRDefault="00B4246A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49001617" w:history="1">
            <w:r w:rsidR="004C7F2B" w:rsidRPr="001816BB">
              <w:rPr>
                <w:rStyle w:val="Hipervnculo"/>
                <w:rFonts w:eastAsia="Calibri"/>
                <w:noProof/>
                <w:lang w:val="en-US" w:eastAsia="es-PE"/>
              </w:rPr>
              <w:t>CENTROMEDICO. GETROLPORID</w:t>
            </w:r>
            <w:r w:rsidR="004C7F2B">
              <w:rPr>
                <w:noProof/>
                <w:webHidden/>
              </w:rPr>
              <w:tab/>
            </w:r>
            <w:r w:rsidR="004C7F2B">
              <w:rPr>
                <w:noProof/>
                <w:webHidden/>
              </w:rPr>
              <w:fldChar w:fldCharType="begin"/>
            </w:r>
            <w:r w:rsidR="004C7F2B">
              <w:rPr>
                <w:noProof/>
                <w:webHidden/>
              </w:rPr>
              <w:instrText xml:space="preserve"> PAGEREF _Toc149001617 \h </w:instrText>
            </w:r>
            <w:r w:rsidR="004C7F2B">
              <w:rPr>
                <w:noProof/>
                <w:webHidden/>
              </w:rPr>
            </w:r>
            <w:r w:rsidR="004C7F2B">
              <w:rPr>
                <w:noProof/>
                <w:webHidden/>
              </w:rPr>
              <w:fldChar w:fldCharType="separate"/>
            </w:r>
            <w:r w:rsidR="004C7F2B">
              <w:rPr>
                <w:noProof/>
                <w:webHidden/>
              </w:rPr>
              <w:t>7</w:t>
            </w:r>
            <w:r w:rsidR="004C7F2B">
              <w:rPr>
                <w:noProof/>
                <w:webHidden/>
              </w:rPr>
              <w:fldChar w:fldCharType="end"/>
            </w:r>
          </w:hyperlink>
        </w:p>
        <w:p w14:paraId="05181656" w14:textId="7C7572CD" w:rsidR="004C7F2B" w:rsidRDefault="00B4246A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49001618" w:history="1">
            <w:r w:rsidR="004C7F2B" w:rsidRPr="001816BB">
              <w:rPr>
                <w:rStyle w:val="Hipervnculo"/>
                <w:rFonts w:eastAsia="Calibri"/>
                <w:noProof/>
                <w:lang w:val="en-US" w:eastAsia="es-PE"/>
              </w:rPr>
              <w:t>CENTROMEDICO. GETUSUARIOPORID</w:t>
            </w:r>
            <w:r w:rsidR="004C7F2B">
              <w:rPr>
                <w:noProof/>
                <w:webHidden/>
              </w:rPr>
              <w:tab/>
            </w:r>
            <w:r w:rsidR="004C7F2B">
              <w:rPr>
                <w:noProof/>
                <w:webHidden/>
              </w:rPr>
              <w:fldChar w:fldCharType="begin"/>
            </w:r>
            <w:r w:rsidR="004C7F2B">
              <w:rPr>
                <w:noProof/>
                <w:webHidden/>
              </w:rPr>
              <w:instrText xml:space="preserve"> PAGEREF _Toc149001618 \h </w:instrText>
            </w:r>
            <w:r w:rsidR="004C7F2B">
              <w:rPr>
                <w:noProof/>
                <w:webHidden/>
              </w:rPr>
            </w:r>
            <w:r w:rsidR="004C7F2B">
              <w:rPr>
                <w:noProof/>
                <w:webHidden/>
              </w:rPr>
              <w:fldChar w:fldCharType="separate"/>
            </w:r>
            <w:r w:rsidR="004C7F2B">
              <w:rPr>
                <w:noProof/>
                <w:webHidden/>
              </w:rPr>
              <w:t>7</w:t>
            </w:r>
            <w:r w:rsidR="004C7F2B">
              <w:rPr>
                <w:noProof/>
                <w:webHidden/>
              </w:rPr>
              <w:fldChar w:fldCharType="end"/>
            </w:r>
          </w:hyperlink>
        </w:p>
        <w:p w14:paraId="081D9CF7" w14:textId="3DBBE62F" w:rsidR="004C7F2B" w:rsidRDefault="00B4246A">
          <w:pPr>
            <w:pStyle w:val="TDC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49001619" w:history="1">
            <w:r w:rsidR="004C7F2B" w:rsidRPr="001816BB">
              <w:rPr>
                <w:rStyle w:val="Hipervnculo"/>
                <w:rFonts w:eastAsia="Calibri"/>
                <w:noProof/>
                <w:lang w:val="en-US" w:eastAsia="es-PE"/>
              </w:rPr>
              <w:t>CENTROMEDICO. VALIDARACCESO</w:t>
            </w:r>
            <w:r w:rsidR="004C7F2B">
              <w:rPr>
                <w:noProof/>
                <w:webHidden/>
              </w:rPr>
              <w:tab/>
            </w:r>
            <w:r w:rsidR="004C7F2B">
              <w:rPr>
                <w:noProof/>
                <w:webHidden/>
              </w:rPr>
              <w:fldChar w:fldCharType="begin"/>
            </w:r>
            <w:r w:rsidR="004C7F2B">
              <w:rPr>
                <w:noProof/>
                <w:webHidden/>
              </w:rPr>
              <w:instrText xml:space="preserve"> PAGEREF _Toc149001619 \h </w:instrText>
            </w:r>
            <w:r w:rsidR="004C7F2B">
              <w:rPr>
                <w:noProof/>
                <w:webHidden/>
              </w:rPr>
            </w:r>
            <w:r w:rsidR="004C7F2B">
              <w:rPr>
                <w:noProof/>
                <w:webHidden/>
              </w:rPr>
              <w:fldChar w:fldCharType="separate"/>
            </w:r>
            <w:r w:rsidR="004C7F2B">
              <w:rPr>
                <w:noProof/>
                <w:webHidden/>
              </w:rPr>
              <w:t>7</w:t>
            </w:r>
            <w:r w:rsidR="004C7F2B">
              <w:rPr>
                <w:noProof/>
                <w:webHidden/>
              </w:rPr>
              <w:fldChar w:fldCharType="end"/>
            </w:r>
          </w:hyperlink>
        </w:p>
        <w:p w14:paraId="0DE4B5B7" w14:textId="52EE8C2E" w:rsidR="000343EB" w:rsidRPr="006E0E68" w:rsidRDefault="000343EB" w:rsidP="000343EB">
          <w:pPr>
            <w:rPr>
              <w:rFonts w:asciiTheme="majorHAnsi" w:hAnsiTheme="majorHAnsi"/>
              <w:b/>
              <w:bCs/>
              <w:sz w:val="20"/>
              <w:szCs w:val="20"/>
              <w:lang w:val="es-ES"/>
            </w:rPr>
          </w:pPr>
          <w:r w:rsidRPr="00C144C9">
            <w:rPr>
              <w:rFonts w:cstheme="minorHAnsi"/>
              <w:b/>
              <w:bCs/>
              <w:color w:val="365F91" w:themeColor="accent1" w:themeShade="BF"/>
              <w:lang w:val="es-ES"/>
            </w:rPr>
            <w:fldChar w:fldCharType="end"/>
          </w:r>
        </w:p>
      </w:sdtContent>
    </w:sdt>
    <w:p w14:paraId="66204FF1" w14:textId="77777777" w:rsidR="005A4B96" w:rsidRDefault="005A4B96"/>
    <w:p w14:paraId="6B62F1B3" w14:textId="4A70F121" w:rsidR="000343EB" w:rsidRPr="004270B6" w:rsidRDefault="000343EB" w:rsidP="004270B6">
      <w:pPr>
        <w:rPr>
          <w:rFonts w:ascii="Cambria" w:eastAsiaTheme="minorEastAsia" w:hAnsi="Cambria" w:cs="Times New Roman"/>
          <w:b/>
          <w:bCs/>
          <w:color w:val="FF0000"/>
          <w:kern w:val="28"/>
          <w:sz w:val="32"/>
          <w:szCs w:val="32"/>
          <w:lang w:val="en-AU"/>
        </w:rPr>
      </w:pPr>
      <w:r>
        <w:rPr>
          <w:rFonts w:eastAsiaTheme="minorEastAsia"/>
        </w:rPr>
        <w:br w:type="page"/>
      </w:r>
    </w:p>
    <w:p w14:paraId="3655E52F" w14:textId="75F1B463" w:rsidR="0013224D" w:rsidRPr="00AF2717" w:rsidRDefault="00C673A1" w:rsidP="00B077DF">
      <w:pPr>
        <w:pStyle w:val="Ttulo"/>
        <w:rPr>
          <w:rFonts w:eastAsiaTheme="minorEastAsia"/>
          <w:color w:val="808080" w:themeColor="background1" w:themeShade="80"/>
          <w:lang w:val="es-MX"/>
        </w:rPr>
      </w:pPr>
      <w:bookmarkStart w:id="1" w:name="_Toc149001611"/>
      <w:bookmarkEnd w:id="0"/>
      <w:r>
        <w:rPr>
          <w:rFonts w:eastAsiaTheme="minorEastAsia"/>
          <w:color w:val="808080" w:themeColor="background1" w:themeShade="80"/>
          <w:lang w:val="es-MX"/>
        </w:rPr>
        <w:lastRenderedPageBreak/>
        <w:t>Base de Datos - SAMC</w:t>
      </w:r>
      <w:bookmarkEnd w:id="1"/>
    </w:p>
    <w:p w14:paraId="36A73C94" w14:textId="77777777" w:rsidR="00ED6463" w:rsidRDefault="00ED6463" w:rsidP="00ED6463">
      <w:pPr>
        <w:spacing w:after="0" w:line="240" w:lineRule="auto"/>
        <w:jc w:val="both"/>
        <w:rPr>
          <w:lang w:val="es-MX"/>
        </w:rPr>
      </w:pPr>
    </w:p>
    <w:p w14:paraId="16DAC4DF" w14:textId="6E9B26C1" w:rsidR="00377F00" w:rsidRDefault="00377F00" w:rsidP="00ED6463">
      <w:pPr>
        <w:spacing w:after="0" w:line="240" w:lineRule="auto"/>
        <w:jc w:val="both"/>
        <w:rPr>
          <w:lang w:val="es-MX"/>
        </w:rPr>
      </w:pPr>
      <w:r w:rsidRPr="00377F00">
        <w:rPr>
          <w:lang w:val="es-MX"/>
        </w:rPr>
        <w:t>Est</w:t>
      </w:r>
      <w:r w:rsidR="004C7F2B">
        <w:rPr>
          <w:lang w:val="es-MX"/>
        </w:rPr>
        <w:t xml:space="preserve">a base de datos tiene nombre </w:t>
      </w:r>
      <w:proofErr w:type="spellStart"/>
      <w:r w:rsidR="004C7F2B">
        <w:rPr>
          <w:lang w:val="es-MX"/>
        </w:rPr>
        <w:t>centromedico</w:t>
      </w:r>
      <w:proofErr w:type="spellEnd"/>
      <w:r w:rsidR="004C7F2B">
        <w:rPr>
          <w:lang w:val="es-MX"/>
        </w:rPr>
        <w:t xml:space="preserve"> creado en el SGBD </w:t>
      </w:r>
      <w:proofErr w:type="spellStart"/>
      <w:r w:rsidR="004C7F2B">
        <w:rPr>
          <w:lang w:val="es-MX"/>
        </w:rPr>
        <w:t>Mysql</w:t>
      </w:r>
      <w:proofErr w:type="spellEnd"/>
      <w:r w:rsidR="004C7F2B">
        <w:rPr>
          <w:lang w:val="es-MX"/>
        </w:rPr>
        <w:t xml:space="preserve"> usando la herramienta </w:t>
      </w:r>
      <w:proofErr w:type="spellStart"/>
      <w:r w:rsidR="004C7F2B">
        <w:rPr>
          <w:lang w:val="es-MX"/>
        </w:rPr>
        <w:t>MySql</w:t>
      </w:r>
      <w:proofErr w:type="spellEnd"/>
      <w:r w:rsidR="004C7F2B">
        <w:rPr>
          <w:lang w:val="es-MX"/>
        </w:rPr>
        <w:t xml:space="preserve"> </w:t>
      </w:r>
      <w:proofErr w:type="spellStart"/>
      <w:r w:rsidR="004C7F2B">
        <w:rPr>
          <w:lang w:val="es-MX"/>
        </w:rPr>
        <w:t>Workbench</w:t>
      </w:r>
      <w:proofErr w:type="spellEnd"/>
      <w:r w:rsidRPr="00377F00">
        <w:rPr>
          <w:lang w:val="es-MX"/>
        </w:rPr>
        <w:t>.</w:t>
      </w:r>
      <w:r>
        <w:rPr>
          <w:lang w:val="es-MX"/>
        </w:rPr>
        <w:t xml:space="preserve"> </w:t>
      </w:r>
    </w:p>
    <w:p w14:paraId="4A433983" w14:textId="5F6135AA" w:rsidR="000A4149" w:rsidRDefault="000A4149" w:rsidP="0013224D">
      <w:pPr>
        <w:autoSpaceDE w:val="0"/>
        <w:autoSpaceDN w:val="0"/>
        <w:adjustRightInd w:val="0"/>
        <w:rPr>
          <w:rFonts w:ascii="Calibri" w:eastAsia="Calibri" w:hAnsi="Calibri" w:cs="Calibri"/>
          <w:lang w:eastAsia="es-PE"/>
        </w:rPr>
      </w:pPr>
    </w:p>
    <w:p w14:paraId="384EF5AF" w14:textId="446620C9" w:rsidR="00C01059" w:rsidRDefault="00C01059" w:rsidP="00D80876">
      <w:pPr>
        <w:pStyle w:val="Ttulo2"/>
        <w:numPr>
          <w:ilvl w:val="0"/>
          <w:numId w:val="37"/>
        </w:numPr>
        <w:jc w:val="center"/>
        <w:rPr>
          <w:color w:val="808080" w:themeColor="background1" w:themeShade="80"/>
          <w:sz w:val="28"/>
        </w:rPr>
      </w:pPr>
      <w:bookmarkStart w:id="2" w:name="_Toc149001612"/>
      <w:r w:rsidRPr="00D80876">
        <w:rPr>
          <w:color w:val="808080" w:themeColor="background1" w:themeShade="80"/>
          <w:sz w:val="28"/>
        </w:rPr>
        <w:t>Inventario de obje</w:t>
      </w:r>
      <w:r w:rsidR="00D80876">
        <w:rPr>
          <w:color w:val="808080" w:themeColor="background1" w:themeShade="80"/>
          <w:sz w:val="28"/>
        </w:rPr>
        <w:t>tos</w:t>
      </w:r>
      <w:bookmarkEnd w:id="2"/>
    </w:p>
    <w:p w14:paraId="1D04A72C" w14:textId="77777777" w:rsidR="00D80876" w:rsidRPr="00D80876" w:rsidRDefault="00D80876" w:rsidP="00986C35">
      <w:pPr>
        <w:ind w:left="708" w:hanging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948"/>
      </w:tblGrid>
      <w:tr w:rsidR="00C01059" w14:paraId="56F1C25C" w14:textId="77777777" w:rsidTr="00BD1938">
        <w:trPr>
          <w:trHeight w:val="379"/>
        </w:trPr>
        <w:tc>
          <w:tcPr>
            <w:tcW w:w="3256" w:type="dxa"/>
            <w:shd w:val="clear" w:color="auto" w:fill="D9D9D9" w:themeFill="background1" w:themeFillShade="D9"/>
          </w:tcPr>
          <w:p w14:paraId="483407E6" w14:textId="7A47FFB7" w:rsidR="00C01059" w:rsidRDefault="00C01059" w:rsidP="00BD19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948" w:type="dxa"/>
            <w:shd w:val="clear" w:color="auto" w:fill="D9D9D9" w:themeFill="background1" w:themeFillShade="D9"/>
          </w:tcPr>
          <w:p w14:paraId="0F1FEDC8" w14:textId="33952CC5" w:rsidR="00C01059" w:rsidRDefault="00C01059" w:rsidP="00BD193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Nombre</w:t>
            </w:r>
          </w:p>
        </w:tc>
      </w:tr>
      <w:tr w:rsidR="00C01059" w14:paraId="03E70DC4" w14:textId="77777777" w:rsidTr="00C673A1">
        <w:tc>
          <w:tcPr>
            <w:tcW w:w="3256" w:type="dxa"/>
          </w:tcPr>
          <w:p w14:paraId="13BA1FD0" w14:textId="5C05C198" w:rsidR="00C01059" w:rsidRDefault="00C673A1" w:rsidP="00C01059">
            <w:pPr>
              <w:rPr>
                <w:rFonts w:ascii="Calibri" w:hAnsi="Calibri" w:cs="Calibri"/>
                <w:color w:val="000000"/>
              </w:rPr>
            </w:pPr>
            <w:r w:rsidRPr="00C673A1">
              <w:rPr>
                <w:rFonts w:ascii="Calibri" w:hAnsi="Calibri" w:cs="Calibri"/>
                <w:color w:val="000000"/>
              </w:rPr>
              <w:t>PROCEDURE</w:t>
            </w:r>
          </w:p>
        </w:tc>
        <w:tc>
          <w:tcPr>
            <w:tcW w:w="5948" w:type="dxa"/>
            <w:shd w:val="clear" w:color="auto" w:fill="auto"/>
          </w:tcPr>
          <w:p w14:paraId="6663209D" w14:textId="1C29EC1C" w:rsidR="00C01059" w:rsidRPr="00C673A1" w:rsidRDefault="00C673A1" w:rsidP="00C0105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</w:rPr>
              <w:t>actualizarUsuario</w:t>
            </w:r>
            <w:proofErr w:type="spellEnd"/>
          </w:p>
        </w:tc>
      </w:tr>
      <w:tr w:rsidR="00C01059" w14:paraId="524522DA" w14:textId="77777777" w:rsidTr="00C673A1">
        <w:tc>
          <w:tcPr>
            <w:tcW w:w="3256" w:type="dxa"/>
          </w:tcPr>
          <w:p w14:paraId="5207CCCD" w14:textId="00D0C01F" w:rsidR="00C01059" w:rsidRDefault="00C673A1" w:rsidP="00C01059">
            <w:pPr>
              <w:rPr>
                <w:rFonts w:ascii="Calibri" w:hAnsi="Calibri" w:cs="Calibri"/>
                <w:color w:val="000000"/>
              </w:rPr>
            </w:pPr>
            <w:r w:rsidRPr="00C673A1">
              <w:rPr>
                <w:rFonts w:ascii="Calibri" w:hAnsi="Calibri" w:cs="Calibri"/>
                <w:color w:val="000000"/>
              </w:rPr>
              <w:t>PROCEDURE</w:t>
            </w:r>
          </w:p>
        </w:tc>
        <w:tc>
          <w:tcPr>
            <w:tcW w:w="5948" w:type="dxa"/>
            <w:shd w:val="clear" w:color="auto" w:fill="auto"/>
          </w:tcPr>
          <w:p w14:paraId="1048C1F2" w14:textId="44E4E79B" w:rsidR="00C01059" w:rsidRPr="00C673A1" w:rsidRDefault="00C673A1" w:rsidP="001E489E">
            <w:pPr>
              <w:ind w:left="1416" w:hanging="1416"/>
              <w:rPr>
                <w:rFonts w:ascii="Calibri" w:hAnsi="Calibri" w:cs="Calibri"/>
                <w:color w:val="000000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</w:rPr>
              <w:t>getEspecialidades</w:t>
            </w:r>
            <w:proofErr w:type="spellEnd"/>
          </w:p>
        </w:tc>
      </w:tr>
      <w:tr w:rsidR="00C673A1" w14:paraId="7469E088" w14:textId="77777777" w:rsidTr="00C673A1">
        <w:tc>
          <w:tcPr>
            <w:tcW w:w="3256" w:type="dxa"/>
          </w:tcPr>
          <w:p w14:paraId="1B4FC13A" w14:textId="22B81847" w:rsidR="00C673A1" w:rsidRDefault="00C673A1" w:rsidP="00C01059">
            <w:pPr>
              <w:rPr>
                <w:rFonts w:ascii="Calibri" w:hAnsi="Calibri" w:cs="Calibri"/>
                <w:color w:val="000000"/>
              </w:rPr>
            </w:pPr>
            <w:r w:rsidRPr="00C673A1">
              <w:rPr>
                <w:rFonts w:ascii="Calibri" w:hAnsi="Calibri" w:cs="Calibri"/>
                <w:color w:val="000000"/>
              </w:rPr>
              <w:t>PROCEDURE</w:t>
            </w:r>
          </w:p>
        </w:tc>
        <w:tc>
          <w:tcPr>
            <w:tcW w:w="5948" w:type="dxa"/>
            <w:shd w:val="clear" w:color="auto" w:fill="auto"/>
          </w:tcPr>
          <w:p w14:paraId="5DB4994C" w14:textId="56067C8C" w:rsidR="00C673A1" w:rsidRPr="00C673A1" w:rsidRDefault="00C673A1" w:rsidP="001E489E">
            <w:pPr>
              <w:ind w:left="1416" w:hanging="1416"/>
              <w:rPr>
                <w:rFonts w:ascii="Calibri" w:hAnsi="Calibri" w:cs="Calibri"/>
                <w:color w:val="000000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</w:rPr>
              <w:t>getHorarioxEspecialidad</w:t>
            </w:r>
            <w:proofErr w:type="spellEnd"/>
          </w:p>
        </w:tc>
      </w:tr>
      <w:tr w:rsidR="00C673A1" w14:paraId="388BB104" w14:textId="77777777" w:rsidTr="00C673A1">
        <w:tc>
          <w:tcPr>
            <w:tcW w:w="3256" w:type="dxa"/>
          </w:tcPr>
          <w:p w14:paraId="39DDD62D" w14:textId="0DD4D523" w:rsidR="00C673A1" w:rsidRDefault="00C673A1" w:rsidP="00C01059">
            <w:pPr>
              <w:rPr>
                <w:rFonts w:ascii="Calibri" w:hAnsi="Calibri" w:cs="Calibri"/>
                <w:color w:val="000000"/>
              </w:rPr>
            </w:pPr>
            <w:r w:rsidRPr="00C673A1">
              <w:rPr>
                <w:rFonts w:ascii="Calibri" w:hAnsi="Calibri" w:cs="Calibri"/>
                <w:color w:val="000000"/>
              </w:rPr>
              <w:t>PROCEDURE</w:t>
            </w:r>
          </w:p>
        </w:tc>
        <w:tc>
          <w:tcPr>
            <w:tcW w:w="5948" w:type="dxa"/>
            <w:shd w:val="clear" w:color="auto" w:fill="auto"/>
          </w:tcPr>
          <w:p w14:paraId="0E6E4CF9" w14:textId="0871D935" w:rsidR="00C673A1" w:rsidRPr="00C673A1" w:rsidRDefault="00C673A1" w:rsidP="001E489E">
            <w:pPr>
              <w:ind w:left="1416" w:hanging="1416"/>
              <w:rPr>
                <w:rFonts w:ascii="Calibri" w:hAnsi="Calibri" w:cs="Calibri"/>
                <w:color w:val="000000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</w:rPr>
              <w:t>getRoles</w:t>
            </w:r>
            <w:proofErr w:type="spellEnd"/>
          </w:p>
        </w:tc>
      </w:tr>
      <w:tr w:rsidR="00C673A1" w14:paraId="1F80ED8E" w14:textId="77777777" w:rsidTr="00C673A1">
        <w:tc>
          <w:tcPr>
            <w:tcW w:w="3256" w:type="dxa"/>
          </w:tcPr>
          <w:p w14:paraId="1AAE88B3" w14:textId="1109137F" w:rsidR="00C673A1" w:rsidRDefault="00C673A1" w:rsidP="00C01059">
            <w:pPr>
              <w:rPr>
                <w:rFonts w:ascii="Calibri" w:hAnsi="Calibri" w:cs="Calibri"/>
                <w:color w:val="000000"/>
              </w:rPr>
            </w:pPr>
            <w:r w:rsidRPr="00C673A1">
              <w:rPr>
                <w:rFonts w:ascii="Calibri" w:hAnsi="Calibri" w:cs="Calibri"/>
                <w:color w:val="000000"/>
              </w:rPr>
              <w:t>PROCEDURE</w:t>
            </w:r>
          </w:p>
        </w:tc>
        <w:tc>
          <w:tcPr>
            <w:tcW w:w="5948" w:type="dxa"/>
            <w:shd w:val="clear" w:color="auto" w:fill="auto"/>
          </w:tcPr>
          <w:p w14:paraId="34BF071F" w14:textId="38078564" w:rsidR="00C673A1" w:rsidRPr="00C673A1" w:rsidRDefault="00C673A1" w:rsidP="001E489E">
            <w:pPr>
              <w:ind w:left="1416" w:hanging="1416"/>
              <w:rPr>
                <w:rFonts w:ascii="Calibri" w:hAnsi="Calibri" w:cs="Calibri"/>
                <w:color w:val="000000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</w:rPr>
              <w:t>getRolPorId</w:t>
            </w:r>
            <w:proofErr w:type="spellEnd"/>
          </w:p>
        </w:tc>
      </w:tr>
      <w:tr w:rsidR="00C673A1" w14:paraId="667160DA" w14:textId="77777777" w:rsidTr="00C673A1">
        <w:tc>
          <w:tcPr>
            <w:tcW w:w="3256" w:type="dxa"/>
          </w:tcPr>
          <w:p w14:paraId="30262A64" w14:textId="44ABED43" w:rsidR="00C673A1" w:rsidRDefault="00C673A1" w:rsidP="00C01059">
            <w:pPr>
              <w:rPr>
                <w:rFonts w:ascii="Calibri" w:hAnsi="Calibri" w:cs="Calibri"/>
                <w:color w:val="000000"/>
              </w:rPr>
            </w:pPr>
            <w:r w:rsidRPr="00C673A1">
              <w:rPr>
                <w:rFonts w:ascii="Calibri" w:hAnsi="Calibri" w:cs="Calibri"/>
                <w:color w:val="000000"/>
              </w:rPr>
              <w:t>PROCEDURE</w:t>
            </w:r>
          </w:p>
        </w:tc>
        <w:tc>
          <w:tcPr>
            <w:tcW w:w="5948" w:type="dxa"/>
            <w:shd w:val="clear" w:color="auto" w:fill="auto"/>
          </w:tcPr>
          <w:p w14:paraId="433514F2" w14:textId="307AFDF0" w:rsidR="00C673A1" w:rsidRPr="00C673A1" w:rsidRDefault="00C673A1" w:rsidP="001E489E">
            <w:pPr>
              <w:ind w:left="1416" w:hanging="1416"/>
              <w:rPr>
                <w:rFonts w:ascii="Calibri" w:hAnsi="Calibri" w:cs="Calibri"/>
                <w:color w:val="000000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</w:rPr>
              <w:t>getUsuarioPorId</w:t>
            </w:r>
            <w:proofErr w:type="spellEnd"/>
          </w:p>
        </w:tc>
      </w:tr>
      <w:tr w:rsidR="00C673A1" w14:paraId="614229EF" w14:textId="77777777" w:rsidTr="00C673A1">
        <w:tc>
          <w:tcPr>
            <w:tcW w:w="3256" w:type="dxa"/>
          </w:tcPr>
          <w:p w14:paraId="269D7C57" w14:textId="467960A1" w:rsidR="00C673A1" w:rsidRDefault="00C673A1" w:rsidP="00C01059">
            <w:pPr>
              <w:rPr>
                <w:rFonts w:ascii="Calibri" w:hAnsi="Calibri" w:cs="Calibri"/>
                <w:color w:val="000000"/>
              </w:rPr>
            </w:pPr>
            <w:r w:rsidRPr="00C673A1">
              <w:rPr>
                <w:rFonts w:ascii="Calibri" w:hAnsi="Calibri" w:cs="Calibri"/>
                <w:color w:val="000000"/>
              </w:rPr>
              <w:t>FUNCTION</w:t>
            </w:r>
          </w:p>
        </w:tc>
        <w:tc>
          <w:tcPr>
            <w:tcW w:w="5948" w:type="dxa"/>
            <w:shd w:val="clear" w:color="auto" w:fill="auto"/>
          </w:tcPr>
          <w:p w14:paraId="02B7D3BA" w14:textId="633326CE" w:rsidR="00C673A1" w:rsidRPr="00C673A1" w:rsidRDefault="00C673A1" w:rsidP="001E489E">
            <w:pPr>
              <w:ind w:left="1416" w:hanging="1416"/>
              <w:rPr>
                <w:rFonts w:ascii="Calibri" w:hAnsi="Calibri" w:cs="Calibri"/>
                <w:color w:val="000000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</w:rPr>
              <w:t>validarAcceso</w:t>
            </w:r>
            <w:proofErr w:type="spellEnd"/>
          </w:p>
        </w:tc>
      </w:tr>
      <w:tr w:rsidR="00C01059" w:rsidRPr="00C01059" w14:paraId="646938AF" w14:textId="77777777" w:rsidTr="00C673A1">
        <w:tc>
          <w:tcPr>
            <w:tcW w:w="3256" w:type="dxa"/>
          </w:tcPr>
          <w:p w14:paraId="4156D90A" w14:textId="24E3E716" w:rsidR="00C01059" w:rsidRDefault="00C673A1" w:rsidP="00C010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5948" w:type="dxa"/>
            <w:shd w:val="clear" w:color="auto" w:fill="auto"/>
          </w:tcPr>
          <w:p w14:paraId="3BD1384A" w14:textId="2EB395E3" w:rsidR="00C01059" w:rsidRPr="00C673A1" w:rsidRDefault="00C673A1" w:rsidP="00C01059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  <w:lang w:val="en-US"/>
              </w:rPr>
              <w:t>paciente</w:t>
            </w:r>
            <w:proofErr w:type="spellEnd"/>
          </w:p>
        </w:tc>
      </w:tr>
      <w:tr w:rsidR="00B13CCB" w:rsidRPr="00C01059" w14:paraId="51464822" w14:textId="77777777" w:rsidTr="00C673A1">
        <w:tc>
          <w:tcPr>
            <w:tcW w:w="3256" w:type="dxa"/>
          </w:tcPr>
          <w:p w14:paraId="1292F696" w14:textId="1B52A3D4" w:rsidR="00B13CCB" w:rsidRDefault="00C673A1" w:rsidP="00C010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5948" w:type="dxa"/>
            <w:shd w:val="clear" w:color="auto" w:fill="auto"/>
          </w:tcPr>
          <w:p w14:paraId="2B0A9D6E" w14:textId="55B70544" w:rsidR="00B13CCB" w:rsidRPr="00C673A1" w:rsidRDefault="00C673A1" w:rsidP="00C01059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  <w:lang w:val="en-US"/>
              </w:rPr>
              <w:t>historial</w:t>
            </w:r>
            <w:proofErr w:type="spellEnd"/>
          </w:p>
        </w:tc>
      </w:tr>
      <w:tr w:rsidR="00C673A1" w:rsidRPr="00C01059" w14:paraId="6FE5BAE3" w14:textId="77777777" w:rsidTr="00C673A1">
        <w:tc>
          <w:tcPr>
            <w:tcW w:w="3256" w:type="dxa"/>
          </w:tcPr>
          <w:p w14:paraId="5355AB3B" w14:textId="6B7FDB8C" w:rsidR="00C673A1" w:rsidRDefault="00C673A1" w:rsidP="00C673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5948" w:type="dxa"/>
            <w:shd w:val="clear" w:color="auto" w:fill="auto"/>
          </w:tcPr>
          <w:p w14:paraId="1896E541" w14:textId="342F4762" w:rsidR="00C673A1" w:rsidRPr="00C673A1" w:rsidRDefault="00C673A1" w:rsidP="00C673A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  <w:lang w:val="en-US"/>
              </w:rPr>
              <w:t>cita</w:t>
            </w:r>
            <w:proofErr w:type="spellEnd"/>
          </w:p>
        </w:tc>
      </w:tr>
      <w:tr w:rsidR="00C673A1" w:rsidRPr="00C01059" w14:paraId="143ACB5E" w14:textId="77777777" w:rsidTr="00C673A1">
        <w:tc>
          <w:tcPr>
            <w:tcW w:w="3256" w:type="dxa"/>
          </w:tcPr>
          <w:p w14:paraId="0D20A2DE" w14:textId="30E10EF9" w:rsidR="00C673A1" w:rsidRDefault="00C673A1" w:rsidP="00C673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5948" w:type="dxa"/>
            <w:shd w:val="clear" w:color="auto" w:fill="auto"/>
          </w:tcPr>
          <w:p w14:paraId="3814E24F" w14:textId="6FF2FCC0" w:rsidR="00C673A1" w:rsidRPr="00C673A1" w:rsidRDefault="00C673A1" w:rsidP="00C673A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  <w:lang w:val="en-US"/>
              </w:rPr>
              <w:t>usuario</w:t>
            </w:r>
            <w:proofErr w:type="spellEnd"/>
          </w:p>
        </w:tc>
      </w:tr>
      <w:tr w:rsidR="00C673A1" w:rsidRPr="00C01059" w14:paraId="32237D04" w14:textId="77777777" w:rsidTr="00C673A1">
        <w:tc>
          <w:tcPr>
            <w:tcW w:w="3256" w:type="dxa"/>
          </w:tcPr>
          <w:p w14:paraId="6CAD5D8C" w14:textId="13119B2C" w:rsidR="00C673A1" w:rsidRDefault="00C673A1" w:rsidP="00C673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5948" w:type="dxa"/>
            <w:shd w:val="clear" w:color="auto" w:fill="auto"/>
          </w:tcPr>
          <w:p w14:paraId="51EAA75D" w14:textId="1454FC50" w:rsidR="00C673A1" w:rsidRPr="00C673A1" w:rsidRDefault="00C673A1" w:rsidP="00C673A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  <w:lang w:val="en-US"/>
              </w:rPr>
              <w:t>rol</w:t>
            </w:r>
            <w:proofErr w:type="spellEnd"/>
          </w:p>
        </w:tc>
      </w:tr>
      <w:tr w:rsidR="00C673A1" w:rsidRPr="00C01059" w14:paraId="38B48C0C" w14:textId="77777777" w:rsidTr="00C673A1">
        <w:tc>
          <w:tcPr>
            <w:tcW w:w="3256" w:type="dxa"/>
          </w:tcPr>
          <w:p w14:paraId="1268C3CD" w14:textId="6A597FFD" w:rsidR="00C673A1" w:rsidRDefault="00C673A1" w:rsidP="00C673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5948" w:type="dxa"/>
            <w:shd w:val="clear" w:color="auto" w:fill="auto"/>
          </w:tcPr>
          <w:p w14:paraId="582C5B39" w14:textId="24390FBC" w:rsidR="00C673A1" w:rsidRPr="00C673A1" w:rsidRDefault="00C673A1" w:rsidP="00C673A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  <w:lang w:val="en-US"/>
              </w:rPr>
              <w:t>estado_cita</w:t>
            </w:r>
            <w:proofErr w:type="spellEnd"/>
          </w:p>
        </w:tc>
      </w:tr>
      <w:tr w:rsidR="00C673A1" w:rsidRPr="00C01059" w14:paraId="23BD260B" w14:textId="77777777" w:rsidTr="00C673A1">
        <w:tc>
          <w:tcPr>
            <w:tcW w:w="3256" w:type="dxa"/>
          </w:tcPr>
          <w:p w14:paraId="46C97D36" w14:textId="5A7FDAD1" w:rsidR="00C673A1" w:rsidRDefault="00C673A1" w:rsidP="00C673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5948" w:type="dxa"/>
            <w:shd w:val="clear" w:color="auto" w:fill="auto"/>
          </w:tcPr>
          <w:p w14:paraId="3AD54B79" w14:textId="3EF8912C" w:rsidR="00C673A1" w:rsidRPr="00C673A1" w:rsidRDefault="00C673A1" w:rsidP="00C673A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673A1">
              <w:rPr>
                <w:rFonts w:ascii="Calibri" w:hAnsi="Calibri" w:cs="Calibri"/>
                <w:color w:val="000000"/>
                <w:lang w:val="en-US"/>
              </w:rPr>
              <w:t>medico</w:t>
            </w:r>
          </w:p>
        </w:tc>
      </w:tr>
      <w:tr w:rsidR="00C673A1" w:rsidRPr="00C01059" w14:paraId="6B6D3F3C" w14:textId="77777777" w:rsidTr="00C673A1">
        <w:tc>
          <w:tcPr>
            <w:tcW w:w="3256" w:type="dxa"/>
          </w:tcPr>
          <w:p w14:paraId="59A9577A" w14:textId="21F46DFB" w:rsidR="00C673A1" w:rsidRDefault="00C673A1" w:rsidP="00C673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5948" w:type="dxa"/>
            <w:shd w:val="clear" w:color="auto" w:fill="auto"/>
          </w:tcPr>
          <w:p w14:paraId="508DCFE4" w14:textId="1470457D" w:rsidR="00C673A1" w:rsidRPr="00C673A1" w:rsidRDefault="00C673A1" w:rsidP="00C673A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  <w:lang w:val="en-US"/>
              </w:rPr>
              <w:t>especialidad</w:t>
            </w:r>
            <w:proofErr w:type="spellEnd"/>
          </w:p>
        </w:tc>
      </w:tr>
      <w:tr w:rsidR="00C673A1" w:rsidRPr="00C01059" w14:paraId="2F8F7780" w14:textId="77777777" w:rsidTr="00C673A1">
        <w:tc>
          <w:tcPr>
            <w:tcW w:w="3256" w:type="dxa"/>
          </w:tcPr>
          <w:p w14:paraId="108FC6C8" w14:textId="0F20E9C4" w:rsidR="00C673A1" w:rsidRDefault="00C673A1" w:rsidP="00C673A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TABLE</w:t>
            </w:r>
          </w:p>
        </w:tc>
        <w:tc>
          <w:tcPr>
            <w:tcW w:w="5948" w:type="dxa"/>
            <w:shd w:val="clear" w:color="auto" w:fill="auto"/>
          </w:tcPr>
          <w:p w14:paraId="76C99CC0" w14:textId="7F2F8BA2" w:rsidR="00C673A1" w:rsidRPr="00C673A1" w:rsidRDefault="00C673A1" w:rsidP="00C673A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C673A1">
              <w:rPr>
                <w:rFonts w:ascii="Calibri" w:hAnsi="Calibri" w:cs="Calibri"/>
                <w:color w:val="000000"/>
                <w:lang w:val="en-US"/>
              </w:rPr>
              <w:t>programacion</w:t>
            </w:r>
            <w:proofErr w:type="spellEnd"/>
          </w:p>
        </w:tc>
      </w:tr>
    </w:tbl>
    <w:p w14:paraId="38A6386C" w14:textId="77777777" w:rsidR="00C673A1" w:rsidRDefault="00C673A1" w:rsidP="007D15C9">
      <w:pPr>
        <w:rPr>
          <w:rFonts w:ascii="Calibri" w:hAnsi="Calibri" w:cs="Calibri"/>
          <w:color w:val="000000"/>
          <w:lang w:val="en-US"/>
        </w:rPr>
      </w:pPr>
    </w:p>
    <w:p w14:paraId="7A3A12DA" w14:textId="0217F1BB" w:rsidR="00344A71" w:rsidRPr="00AF2717" w:rsidRDefault="00B763B7" w:rsidP="007D15C9">
      <w:pPr>
        <w:rPr>
          <w:rFonts w:ascii="Calibri" w:hAnsi="Calibri" w:cs="Calibri"/>
          <w:b/>
          <w:color w:val="000000"/>
          <w:u w:val="single"/>
          <w:lang w:val="en-US"/>
        </w:rPr>
      </w:pPr>
      <w:r>
        <w:rPr>
          <w:rFonts w:ascii="Calibri" w:hAnsi="Calibri" w:cs="Calibri"/>
          <w:b/>
          <w:color w:val="000000"/>
          <w:u w:val="single"/>
          <w:lang w:val="en-US"/>
        </w:rPr>
        <w:t>PACIENTE</w:t>
      </w:r>
    </w:p>
    <w:p w14:paraId="5B4A88D2" w14:textId="3A5EC358" w:rsidR="00AF2717" w:rsidRDefault="00B763B7" w:rsidP="007D15C9">
      <w:pPr>
        <w:rPr>
          <w:rFonts w:ascii="Calibri" w:hAnsi="Calibri" w:cs="Calibri"/>
          <w:color w:val="000000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6078D5A4" wp14:editId="1339C6B7">
            <wp:extent cx="5850890" cy="1394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D82B" w14:textId="725F1ED4" w:rsidR="00AF2717" w:rsidRDefault="00B763B7" w:rsidP="007D15C9">
      <w:pPr>
        <w:rPr>
          <w:rFonts w:ascii="Calibri" w:hAnsi="Calibri" w:cs="Calibri"/>
          <w:b/>
          <w:color w:val="000000"/>
          <w:u w:val="single"/>
          <w:lang w:val="en-US"/>
        </w:rPr>
      </w:pPr>
      <w:r>
        <w:rPr>
          <w:rFonts w:ascii="Calibri" w:hAnsi="Calibri" w:cs="Calibri"/>
          <w:b/>
          <w:color w:val="000000"/>
          <w:u w:val="single"/>
          <w:lang w:val="en-US"/>
        </w:rPr>
        <w:t>HISTORIAL</w:t>
      </w:r>
    </w:p>
    <w:p w14:paraId="74F66957" w14:textId="2DD23995" w:rsidR="00AF2717" w:rsidRDefault="00B763B7" w:rsidP="007D15C9">
      <w:pPr>
        <w:rPr>
          <w:rFonts w:ascii="Calibri" w:hAnsi="Calibri" w:cs="Calibri"/>
          <w:color w:val="000000"/>
          <w:lang w:val="en-U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4F7C31F" wp14:editId="6347413B">
            <wp:extent cx="5850890" cy="779145"/>
            <wp:effectExtent l="0" t="0" r="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0BB4" w14:textId="68690958" w:rsidR="00AF2717" w:rsidRPr="00C97D51" w:rsidRDefault="00B763B7" w:rsidP="007D15C9">
      <w:pPr>
        <w:rPr>
          <w:rFonts w:ascii="Calibri" w:hAnsi="Calibri" w:cs="Calibri"/>
          <w:b/>
          <w:color w:val="000000"/>
          <w:u w:val="single"/>
          <w:lang w:val="en-US"/>
        </w:rPr>
      </w:pPr>
      <w:r>
        <w:rPr>
          <w:rFonts w:ascii="Calibri" w:hAnsi="Calibri" w:cs="Calibri"/>
          <w:b/>
          <w:color w:val="000000"/>
          <w:u w:val="single"/>
          <w:lang w:val="en-US"/>
        </w:rPr>
        <w:t>CITA</w:t>
      </w:r>
    </w:p>
    <w:p w14:paraId="5815421A" w14:textId="08681A86" w:rsidR="00AF2717" w:rsidRDefault="00B763B7" w:rsidP="007D15C9">
      <w:pPr>
        <w:rPr>
          <w:rFonts w:ascii="Calibri" w:hAnsi="Calibri" w:cs="Calibri"/>
          <w:color w:val="000000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1CCE3FA1" wp14:editId="1AF54B4B">
            <wp:extent cx="5850890" cy="1085215"/>
            <wp:effectExtent l="0" t="0" r="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20A6" w14:textId="4E883FE7" w:rsidR="00AF2717" w:rsidRPr="00C97D51" w:rsidRDefault="00B763B7" w:rsidP="007D15C9">
      <w:pPr>
        <w:rPr>
          <w:rFonts w:ascii="Calibri" w:hAnsi="Calibri" w:cs="Calibri"/>
          <w:b/>
          <w:color w:val="000000"/>
          <w:u w:val="single"/>
          <w:lang w:val="en-US"/>
        </w:rPr>
      </w:pPr>
      <w:r>
        <w:rPr>
          <w:rFonts w:ascii="Calibri" w:hAnsi="Calibri" w:cs="Calibri"/>
          <w:b/>
          <w:color w:val="000000"/>
          <w:u w:val="single"/>
          <w:lang w:val="en-US"/>
        </w:rPr>
        <w:t>USUARIO</w:t>
      </w:r>
    </w:p>
    <w:p w14:paraId="439D5550" w14:textId="7A755CDC" w:rsidR="00C97D51" w:rsidRDefault="00B763B7" w:rsidP="007D15C9">
      <w:pPr>
        <w:rPr>
          <w:rFonts w:ascii="Calibri" w:hAnsi="Calibri" w:cs="Calibri"/>
          <w:color w:val="000000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03786939" wp14:editId="3FEC721E">
            <wp:extent cx="5850890" cy="1195705"/>
            <wp:effectExtent l="0" t="0" r="0" b="444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FA61" w14:textId="60AB29B1" w:rsidR="00C97D51" w:rsidRPr="004D67F3" w:rsidRDefault="00B763B7" w:rsidP="007D15C9">
      <w:pPr>
        <w:rPr>
          <w:rFonts w:ascii="Calibri" w:hAnsi="Calibri" w:cs="Calibri"/>
          <w:b/>
          <w:color w:val="000000"/>
          <w:u w:val="single"/>
          <w:lang w:val="en-US"/>
        </w:rPr>
      </w:pPr>
      <w:r>
        <w:rPr>
          <w:rFonts w:ascii="Calibri" w:hAnsi="Calibri" w:cs="Calibri"/>
          <w:b/>
          <w:color w:val="000000"/>
          <w:u w:val="single"/>
          <w:lang w:val="en-US"/>
        </w:rPr>
        <w:t>ROL</w:t>
      </w:r>
    </w:p>
    <w:p w14:paraId="21D8CE4C" w14:textId="3EF6C4D2" w:rsidR="004D67F3" w:rsidRPr="006F174B" w:rsidRDefault="00B763B7" w:rsidP="007D15C9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BE98109" wp14:editId="08D8E18D">
            <wp:extent cx="5850890" cy="54102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DEFA" w14:textId="5B1A0BA7" w:rsidR="00344A71" w:rsidRPr="004D67F3" w:rsidRDefault="00B763B7" w:rsidP="007D15C9">
      <w:pPr>
        <w:rPr>
          <w:rFonts w:ascii="Calibri" w:hAnsi="Calibri" w:cs="Calibri"/>
          <w:b/>
          <w:color w:val="000000"/>
          <w:u w:val="single"/>
          <w:lang w:val="en-US"/>
        </w:rPr>
      </w:pPr>
      <w:r>
        <w:rPr>
          <w:rFonts w:ascii="Calibri" w:hAnsi="Calibri" w:cs="Calibri"/>
          <w:b/>
          <w:color w:val="000000"/>
          <w:u w:val="single"/>
          <w:lang w:val="en-US"/>
        </w:rPr>
        <w:t>ESTADO_CITA</w:t>
      </w:r>
    </w:p>
    <w:p w14:paraId="63449E30" w14:textId="2F6582F6" w:rsidR="004D67F3" w:rsidRDefault="00B763B7" w:rsidP="007D15C9">
      <w:pPr>
        <w:rPr>
          <w:rFonts w:ascii="Calibri" w:hAnsi="Calibri" w:cs="Calibri"/>
          <w:color w:val="000000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645DD927" wp14:editId="46848085">
            <wp:extent cx="5850890" cy="412115"/>
            <wp:effectExtent l="0" t="0" r="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1A31" w14:textId="2D5F789F" w:rsidR="00E40C9C" w:rsidRPr="00E40C9C" w:rsidRDefault="00B763B7" w:rsidP="007D15C9">
      <w:pPr>
        <w:rPr>
          <w:rFonts w:ascii="Calibri" w:hAnsi="Calibri" w:cs="Calibri"/>
          <w:b/>
          <w:color w:val="000000"/>
          <w:u w:val="single"/>
          <w:lang w:val="en-US"/>
        </w:rPr>
      </w:pPr>
      <w:r>
        <w:rPr>
          <w:rFonts w:ascii="Calibri" w:hAnsi="Calibri" w:cs="Calibri"/>
          <w:b/>
          <w:color w:val="000000"/>
          <w:u w:val="single"/>
          <w:lang w:val="en-US"/>
        </w:rPr>
        <w:t>MEDICO</w:t>
      </w:r>
    </w:p>
    <w:p w14:paraId="21D53543" w14:textId="4221FAA6" w:rsidR="00E40C9C" w:rsidRDefault="00B763B7" w:rsidP="007D15C9">
      <w:pPr>
        <w:rPr>
          <w:rFonts w:ascii="Calibri" w:hAnsi="Calibri" w:cs="Calibri"/>
          <w:color w:val="000000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2C99931D" wp14:editId="48A0D939">
            <wp:extent cx="5850890" cy="1516380"/>
            <wp:effectExtent l="0" t="0" r="0" b="762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B283" w14:textId="1CACC110" w:rsidR="004D67F3" w:rsidRPr="00491199" w:rsidRDefault="00B763B7" w:rsidP="007D15C9">
      <w:pPr>
        <w:rPr>
          <w:rFonts w:ascii="Calibri" w:hAnsi="Calibri" w:cs="Calibri"/>
          <w:b/>
          <w:color w:val="000000"/>
          <w:u w:val="single"/>
          <w:lang w:val="en-US"/>
        </w:rPr>
      </w:pPr>
      <w:r>
        <w:rPr>
          <w:rFonts w:ascii="Calibri" w:hAnsi="Calibri" w:cs="Calibri"/>
          <w:b/>
          <w:color w:val="000000"/>
          <w:u w:val="single"/>
          <w:lang w:val="en-US"/>
        </w:rPr>
        <w:lastRenderedPageBreak/>
        <w:t>ESPECIALIDAD</w:t>
      </w:r>
    </w:p>
    <w:p w14:paraId="3BD12891" w14:textId="5FB24C9F" w:rsidR="00491199" w:rsidRDefault="00B763B7" w:rsidP="007D15C9">
      <w:pPr>
        <w:rPr>
          <w:rFonts w:ascii="Calibri" w:hAnsi="Calibri" w:cs="Calibri"/>
          <w:color w:val="000000"/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56325237" wp14:editId="25801ADC">
            <wp:extent cx="5850890" cy="74803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759E" w14:textId="45580EE1" w:rsidR="00B763B7" w:rsidRPr="00491199" w:rsidRDefault="00B763B7" w:rsidP="00B763B7">
      <w:pPr>
        <w:rPr>
          <w:rFonts w:ascii="Calibri" w:hAnsi="Calibri" w:cs="Calibri"/>
          <w:b/>
          <w:color w:val="000000"/>
          <w:u w:val="single"/>
          <w:lang w:val="en-US"/>
        </w:rPr>
      </w:pPr>
      <w:r>
        <w:rPr>
          <w:rFonts w:ascii="Calibri" w:hAnsi="Calibri" w:cs="Calibri"/>
          <w:b/>
          <w:color w:val="000000"/>
          <w:u w:val="single"/>
          <w:lang w:val="en-US"/>
        </w:rPr>
        <w:t>PROGRAMACIÓN</w:t>
      </w:r>
    </w:p>
    <w:p w14:paraId="277E52FB" w14:textId="1F23172A" w:rsidR="004D67F3" w:rsidRDefault="00B763B7" w:rsidP="007D15C9">
      <w:pPr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203C7BE7" wp14:editId="3AE5836F">
            <wp:extent cx="5850890" cy="984885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7EF4" w14:textId="255E5EBB" w:rsidR="00B763B7" w:rsidRPr="003E7870" w:rsidRDefault="00B763B7" w:rsidP="00B763B7">
      <w:pPr>
        <w:pStyle w:val="Ttulo2"/>
        <w:numPr>
          <w:ilvl w:val="0"/>
          <w:numId w:val="0"/>
        </w:numPr>
        <w:spacing w:before="0" w:after="0"/>
        <w:ind w:left="576" w:hanging="576"/>
        <w:rPr>
          <w:rFonts w:eastAsia="Calibri"/>
          <w:lang w:val="en-US" w:eastAsia="es-PE"/>
        </w:rPr>
      </w:pPr>
      <w:bookmarkStart w:id="3" w:name="_Toc149001613"/>
      <w:r>
        <w:rPr>
          <w:rFonts w:eastAsia="Calibri"/>
          <w:lang w:val="en-US" w:eastAsia="es-PE"/>
        </w:rPr>
        <w:t xml:space="preserve">CENTROMEDICO. </w:t>
      </w:r>
      <w:r w:rsidRPr="00B763B7">
        <w:rPr>
          <w:rFonts w:eastAsia="Calibri"/>
          <w:lang w:val="en-US" w:eastAsia="es-PE"/>
        </w:rPr>
        <w:t>ACTUALIZARUSUARIO</w:t>
      </w:r>
      <w:bookmarkEnd w:id="3"/>
    </w:p>
    <w:p w14:paraId="30714DB4" w14:textId="77777777" w:rsidR="00B763B7" w:rsidRPr="003E7870" w:rsidRDefault="00B763B7" w:rsidP="00B763B7">
      <w:pPr>
        <w:spacing w:after="0" w:line="240" w:lineRule="auto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3"/>
        <w:gridCol w:w="752"/>
        <w:gridCol w:w="1836"/>
        <w:gridCol w:w="3656"/>
      </w:tblGrid>
      <w:tr w:rsidR="00B763B7" w:rsidRPr="00AF2717" w14:paraId="0188BDD0" w14:textId="77777777" w:rsidTr="00761B1B">
        <w:tc>
          <w:tcPr>
            <w:tcW w:w="9067" w:type="dxa"/>
            <w:gridSpan w:val="4"/>
            <w:shd w:val="clear" w:color="auto" w:fill="BFBFBF" w:themeFill="background1" w:themeFillShade="BF"/>
          </w:tcPr>
          <w:p w14:paraId="05BEBDEC" w14:textId="2503B5A1" w:rsidR="00B763B7" w:rsidRPr="00A157A8" w:rsidRDefault="00B763B7" w:rsidP="00761B1B">
            <w:pPr>
              <w:rPr>
                <w:rFonts w:eastAsia="Calibri" w:cs="Consolas"/>
                <w:lang w:val="en-US" w:eastAsia="es-PE"/>
              </w:rPr>
            </w:pPr>
            <w:r w:rsidRPr="00B763B7">
              <w:rPr>
                <w:rFonts w:cs="Calibri"/>
                <w:b/>
                <w:color w:val="000000"/>
                <w:lang w:val="en-US"/>
              </w:rPr>
              <w:t>CENTROMEDICO.</w:t>
            </w:r>
            <w:r>
              <w:rPr>
                <w:rFonts w:cs="Calibri"/>
                <w:b/>
                <w:color w:val="000000"/>
                <w:lang w:val="en-US"/>
              </w:rPr>
              <w:t xml:space="preserve"> </w:t>
            </w:r>
            <w:r w:rsidRPr="00B763B7">
              <w:rPr>
                <w:rFonts w:cs="Calibri"/>
                <w:b/>
                <w:color w:val="000000"/>
                <w:lang w:val="en-US"/>
              </w:rPr>
              <w:t>ACTUALIZARUSUARIO</w:t>
            </w:r>
          </w:p>
        </w:tc>
      </w:tr>
      <w:tr w:rsidR="00B763B7" w:rsidRPr="006D04CA" w14:paraId="25267A07" w14:textId="77777777" w:rsidTr="00761B1B">
        <w:tc>
          <w:tcPr>
            <w:tcW w:w="9067" w:type="dxa"/>
            <w:gridSpan w:val="4"/>
            <w:shd w:val="clear" w:color="auto" w:fill="FFFFFF" w:themeFill="background1"/>
          </w:tcPr>
          <w:p w14:paraId="75E67514" w14:textId="7C6C79A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Procedimiento que actualiza el usuario</w:t>
            </w:r>
            <w:r w:rsidRPr="006D04CA">
              <w:rPr>
                <w:rFonts w:eastAsia="Calibri" w:cs="Consolas"/>
                <w:lang w:val="es-MX" w:eastAsia="es-PE"/>
              </w:rPr>
              <w:t>.</w:t>
            </w:r>
          </w:p>
        </w:tc>
      </w:tr>
      <w:tr w:rsidR="00B763B7" w:rsidRPr="006D04CA" w14:paraId="02F0F058" w14:textId="77777777" w:rsidTr="00B763B7">
        <w:tc>
          <w:tcPr>
            <w:tcW w:w="2823" w:type="dxa"/>
            <w:shd w:val="clear" w:color="auto" w:fill="BFBFBF" w:themeFill="background1" w:themeFillShade="BF"/>
          </w:tcPr>
          <w:p w14:paraId="50242400" w14:textId="77777777" w:rsidR="00B763B7" w:rsidRPr="006D04CA" w:rsidRDefault="00B763B7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Parámetro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1585FC74" w14:textId="77777777" w:rsidR="00B763B7" w:rsidRPr="006D04CA" w:rsidRDefault="00B763B7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Modo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032A98F" w14:textId="77777777" w:rsidR="00B763B7" w:rsidRPr="006D04CA" w:rsidRDefault="00B763B7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Tipo Dato</w:t>
            </w:r>
          </w:p>
        </w:tc>
        <w:tc>
          <w:tcPr>
            <w:tcW w:w="3656" w:type="dxa"/>
            <w:shd w:val="clear" w:color="auto" w:fill="BFBFBF" w:themeFill="background1" w:themeFillShade="BF"/>
          </w:tcPr>
          <w:p w14:paraId="429FAE5D" w14:textId="77777777" w:rsidR="00B763B7" w:rsidRPr="006D04CA" w:rsidRDefault="00B763B7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Observación</w:t>
            </w:r>
          </w:p>
        </w:tc>
      </w:tr>
      <w:tr w:rsidR="00B763B7" w:rsidRPr="006D04CA" w14:paraId="7DE5C7A5" w14:textId="77777777" w:rsidTr="00B763B7">
        <w:tc>
          <w:tcPr>
            <w:tcW w:w="2823" w:type="dxa"/>
          </w:tcPr>
          <w:p w14:paraId="7041092D" w14:textId="5E55EB4E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proofErr w:type="spellStart"/>
            <w:r w:rsidRPr="00B763B7">
              <w:rPr>
                <w:rFonts w:eastAsia="Calibri" w:cs="Consolas"/>
                <w:lang w:val="es-MX" w:eastAsia="es-PE"/>
              </w:rPr>
              <w:t>idParam</w:t>
            </w:r>
            <w:proofErr w:type="spellEnd"/>
          </w:p>
        </w:tc>
        <w:tc>
          <w:tcPr>
            <w:tcW w:w="752" w:type="dxa"/>
          </w:tcPr>
          <w:p w14:paraId="0A09FFCF" w14:textId="7777777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3CA7675D" w14:textId="77777777" w:rsidR="00B763B7" w:rsidRPr="006D04CA" w:rsidRDefault="00B763B7" w:rsidP="00761B1B">
            <w:pPr>
              <w:rPr>
                <w:rFonts w:eastAsia="Calibri" w:cs="Consolas"/>
                <w:lang w:val="en-US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NUM</w:t>
            </w:r>
            <w:r w:rsidRPr="006D04CA">
              <w:rPr>
                <w:rFonts w:eastAsia="Calibri" w:cs="Consolas"/>
                <w:lang w:val="en-US" w:eastAsia="es-PE"/>
              </w:rPr>
              <w:t>BER</w:t>
            </w:r>
          </w:p>
        </w:tc>
        <w:tc>
          <w:tcPr>
            <w:tcW w:w="3656" w:type="dxa"/>
          </w:tcPr>
          <w:p w14:paraId="7D353957" w14:textId="7D56787B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B763B7" w:rsidRPr="006D04CA" w14:paraId="3A360711" w14:textId="77777777" w:rsidTr="00B763B7">
        <w:tc>
          <w:tcPr>
            <w:tcW w:w="2823" w:type="dxa"/>
          </w:tcPr>
          <w:p w14:paraId="73290DAF" w14:textId="0436447B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proofErr w:type="spellStart"/>
            <w:r w:rsidRPr="00B763B7">
              <w:rPr>
                <w:rFonts w:eastAsia="Calibri" w:cs="Consolas"/>
                <w:lang w:val="es-MX" w:eastAsia="es-PE"/>
              </w:rPr>
              <w:t>nombreParam</w:t>
            </w:r>
            <w:proofErr w:type="spellEnd"/>
          </w:p>
        </w:tc>
        <w:tc>
          <w:tcPr>
            <w:tcW w:w="752" w:type="dxa"/>
          </w:tcPr>
          <w:p w14:paraId="08FEDF73" w14:textId="7777777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34CEEF68" w14:textId="7777777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VAR</w:t>
            </w:r>
            <w:r w:rsidRPr="006D04CA">
              <w:rPr>
                <w:rFonts w:eastAsia="Calibri" w:cs="Consolas"/>
                <w:lang w:val="en-US" w:eastAsia="es-PE"/>
              </w:rPr>
              <w:t>CHAR2</w:t>
            </w:r>
          </w:p>
        </w:tc>
        <w:tc>
          <w:tcPr>
            <w:tcW w:w="3656" w:type="dxa"/>
          </w:tcPr>
          <w:p w14:paraId="01C33E34" w14:textId="79590C21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B763B7" w:rsidRPr="006D04CA" w14:paraId="655C9EE8" w14:textId="77777777" w:rsidTr="00B763B7">
        <w:tc>
          <w:tcPr>
            <w:tcW w:w="2823" w:type="dxa"/>
          </w:tcPr>
          <w:p w14:paraId="45B9D72B" w14:textId="42407F4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proofErr w:type="spellStart"/>
            <w:r w:rsidRPr="00B763B7">
              <w:rPr>
                <w:rFonts w:eastAsia="Calibri" w:cs="Consolas"/>
                <w:lang w:val="es-MX" w:eastAsia="es-PE"/>
              </w:rPr>
              <w:t>apellidoParam</w:t>
            </w:r>
            <w:proofErr w:type="spellEnd"/>
          </w:p>
        </w:tc>
        <w:tc>
          <w:tcPr>
            <w:tcW w:w="752" w:type="dxa"/>
          </w:tcPr>
          <w:p w14:paraId="05805BC0" w14:textId="7777777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284C8109" w14:textId="3C753CCB" w:rsidR="00B763B7" w:rsidRPr="006D04CA" w:rsidRDefault="00761B1B" w:rsidP="00761B1B">
            <w:pPr>
              <w:rPr>
                <w:rFonts w:eastAsia="Calibri" w:cs="Consolas"/>
                <w:lang w:val="en-US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VAR</w:t>
            </w:r>
            <w:r w:rsidRPr="006D04CA">
              <w:rPr>
                <w:rFonts w:eastAsia="Calibri" w:cs="Consolas"/>
                <w:lang w:val="en-US" w:eastAsia="es-PE"/>
              </w:rPr>
              <w:t>CHAR2</w:t>
            </w:r>
          </w:p>
        </w:tc>
        <w:tc>
          <w:tcPr>
            <w:tcW w:w="3656" w:type="dxa"/>
          </w:tcPr>
          <w:p w14:paraId="19FEF729" w14:textId="68333B28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B763B7" w:rsidRPr="006D04CA" w14:paraId="0760678D" w14:textId="77777777" w:rsidTr="00B763B7">
        <w:tc>
          <w:tcPr>
            <w:tcW w:w="2823" w:type="dxa"/>
          </w:tcPr>
          <w:p w14:paraId="2D492145" w14:textId="07EC6DF8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proofErr w:type="spellStart"/>
            <w:r w:rsidRPr="00B763B7">
              <w:rPr>
                <w:rFonts w:eastAsia="Calibri" w:cs="Consolas"/>
                <w:lang w:val="es-MX" w:eastAsia="es-PE"/>
              </w:rPr>
              <w:t>emailParam</w:t>
            </w:r>
            <w:proofErr w:type="spellEnd"/>
          </w:p>
        </w:tc>
        <w:tc>
          <w:tcPr>
            <w:tcW w:w="752" w:type="dxa"/>
          </w:tcPr>
          <w:p w14:paraId="698E18A0" w14:textId="7777777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0B5393AF" w14:textId="77777777" w:rsidR="00B763B7" w:rsidRPr="006D04CA" w:rsidRDefault="00B763B7" w:rsidP="00761B1B">
            <w:pPr>
              <w:rPr>
                <w:rFonts w:eastAsia="Calibri" w:cs="Consolas"/>
                <w:lang w:val="en-US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VAR</w:t>
            </w:r>
            <w:r w:rsidRPr="006D04CA">
              <w:rPr>
                <w:rFonts w:eastAsia="Calibri" w:cs="Consolas"/>
                <w:lang w:val="en-US" w:eastAsia="es-PE"/>
              </w:rPr>
              <w:t>CHAR2</w:t>
            </w:r>
          </w:p>
        </w:tc>
        <w:tc>
          <w:tcPr>
            <w:tcW w:w="3656" w:type="dxa"/>
          </w:tcPr>
          <w:p w14:paraId="20556716" w14:textId="10716066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B763B7" w:rsidRPr="006D04CA" w14:paraId="4DCA74BF" w14:textId="77777777" w:rsidTr="00B763B7">
        <w:tc>
          <w:tcPr>
            <w:tcW w:w="2823" w:type="dxa"/>
          </w:tcPr>
          <w:p w14:paraId="18713450" w14:textId="2EE949EC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proofErr w:type="spellStart"/>
            <w:r w:rsidRPr="00B763B7">
              <w:rPr>
                <w:rFonts w:eastAsia="Calibri" w:cs="Consolas"/>
                <w:lang w:val="es-MX" w:eastAsia="es-PE"/>
              </w:rPr>
              <w:t>passwordParam</w:t>
            </w:r>
            <w:proofErr w:type="spellEnd"/>
          </w:p>
        </w:tc>
        <w:tc>
          <w:tcPr>
            <w:tcW w:w="752" w:type="dxa"/>
          </w:tcPr>
          <w:p w14:paraId="49F09B5B" w14:textId="7777777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2E84D80A" w14:textId="7777777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VAR</w:t>
            </w:r>
            <w:r w:rsidRPr="006D04CA">
              <w:rPr>
                <w:rFonts w:eastAsia="Calibri" w:cs="Consolas"/>
                <w:lang w:val="en-US" w:eastAsia="es-PE"/>
              </w:rPr>
              <w:t>CHAR2</w:t>
            </w:r>
          </w:p>
        </w:tc>
        <w:tc>
          <w:tcPr>
            <w:tcW w:w="3656" w:type="dxa"/>
          </w:tcPr>
          <w:p w14:paraId="3960B347" w14:textId="7777777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B763B7" w:rsidRPr="006D04CA" w14:paraId="5CF2B8B4" w14:textId="77777777" w:rsidTr="00B763B7">
        <w:tc>
          <w:tcPr>
            <w:tcW w:w="2823" w:type="dxa"/>
          </w:tcPr>
          <w:p w14:paraId="6AEDA7F0" w14:textId="282E10AB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proofErr w:type="spellStart"/>
            <w:r w:rsidRPr="00B763B7">
              <w:rPr>
                <w:rFonts w:eastAsia="Calibri" w:cs="Consolas"/>
                <w:lang w:val="es-MX" w:eastAsia="es-PE"/>
              </w:rPr>
              <w:t>activoParam</w:t>
            </w:r>
            <w:proofErr w:type="spellEnd"/>
          </w:p>
        </w:tc>
        <w:tc>
          <w:tcPr>
            <w:tcW w:w="752" w:type="dxa"/>
          </w:tcPr>
          <w:p w14:paraId="3A509940" w14:textId="7777777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4113F7DA" w14:textId="5BC1714B" w:rsidR="00B763B7" w:rsidRPr="006D04CA" w:rsidRDefault="00761B1B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NUM</w:t>
            </w:r>
            <w:r w:rsidRPr="006D04CA">
              <w:rPr>
                <w:rFonts w:eastAsia="Calibri" w:cs="Consolas"/>
                <w:lang w:val="en-US" w:eastAsia="es-PE"/>
              </w:rPr>
              <w:t>BER</w:t>
            </w:r>
          </w:p>
        </w:tc>
        <w:tc>
          <w:tcPr>
            <w:tcW w:w="3656" w:type="dxa"/>
          </w:tcPr>
          <w:p w14:paraId="36184A9A" w14:textId="688BEDFD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B763B7" w:rsidRPr="006D04CA" w14:paraId="63536EE7" w14:textId="77777777" w:rsidTr="00B763B7">
        <w:tc>
          <w:tcPr>
            <w:tcW w:w="2823" w:type="dxa"/>
          </w:tcPr>
          <w:p w14:paraId="66A4CB86" w14:textId="349D3CEA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proofErr w:type="spellStart"/>
            <w:r w:rsidRPr="00B763B7">
              <w:rPr>
                <w:rFonts w:eastAsia="Calibri" w:cs="Consolas"/>
                <w:lang w:val="es-MX" w:eastAsia="es-PE"/>
              </w:rPr>
              <w:t>fmodificaParam</w:t>
            </w:r>
            <w:proofErr w:type="spellEnd"/>
          </w:p>
        </w:tc>
        <w:tc>
          <w:tcPr>
            <w:tcW w:w="752" w:type="dxa"/>
          </w:tcPr>
          <w:p w14:paraId="5B20B05D" w14:textId="450B4C8B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 w:rsidRPr="00B763B7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101AD414" w14:textId="2D1ED672" w:rsidR="00B763B7" w:rsidRPr="006D04CA" w:rsidRDefault="00761B1B" w:rsidP="00761B1B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DATE</w:t>
            </w:r>
          </w:p>
        </w:tc>
        <w:tc>
          <w:tcPr>
            <w:tcW w:w="3656" w:type="dxa"/>
          </w:tcPr>
          <w:p w14:paraId="7046B324" w14:textId="5B35E0F2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B763B7" w:rsidRPr="006D04CA" w14:paraId="6948E81F" w14:textId="77777777" w:rsidTr="00B763B7">
        <w:tc>
          <w:tcPr>
            <w:tcW w:w="2823" w:type="dxa"/>
          </w:tcPr>
          <w:p w14:paraId="12D27374" w14:textId="3C8CB335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proofErr w:type="spellStart"/>
            <w:r w:rsidRPr="00B763B7">
              <w:rPr>
                <w:rFonts w:eastAsia="Calibri" w:cs="Consolas"/>
                <w:lang w:val="es-MX" w:eastAsia="es-PE"/>
              </w:rPr>
              <w:t>idrolParam</w:t>
            </w:r>
            <w:proofErr w:type="spellEnd"/>
          </w:p>
        </w:tc>
        <w:tc>
          <w:tcPr>
            <w:tcW w:w="752" w:type="dxa"/>
          </w:tcPr>
          <w:p w14:paraId="2EA3F352" w14:textId="160CC6E6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62BA63E2" w14:textId="77777777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NUMBER</w:t>
            </w:r>
          </w:p>
        </w:tc>
        <w:tc>
          <w:tcPr>
            <w:tcW w:w="3656" w:type="dxa"/>
          </w:tcPr>
          <w:p w14:paraId="2396BFCD" w14:textId="3D037C2E" w:rsidR="00B763B7" w:rsidRPr="006D04CA" w:rsidRDefault="00B763B7" w:rsidP="00761B1B">
            <w:pPr>
              <w:rPr>
                <w:rFonts w:eastAsia="Calibri" w:cs="Consolas"/>
                <w:lang w:val="es-MX" w:eastAsia="es-PE"/>
              </w:rPr>
            </w:pPr>
          </w:p>
        </w:tc>
      </w:tr>
    </w:tbl>
    <w:p w14:paraId="0128A8F4" w14:textId="50F35645" w:rsidR="00344A71" w:rsidRDefault="00344A71" w:rsidP="007D15C9">
      <w:pPr>
        <w:rPr>
          <w:rFonts w:ascii="Arial" w:hAnsi="Arial" w:cs="Arial"/>
        </w:rPr>
      </w:pPr>
    </w:p>
    <w:p w14:paraId="61CCC69F" w14:textId="1E47CAE1" w:rsidR="00761B1B" w:rsidRPr="003E7870" w:rsidRDefault="00761B1B" w:rsidP="00761B1B">
      <w:pPr>
        <w:pStyle w:val="Ttulo2"/>
        <w:numPr>
          <w:ilvl w:val="0"/>
          <w:numId w:val="0"/>
        </w:numPr>
        <w:spacing w:before="0" w:after="0"/>
        <w:ind w:left="576" w:hanging="576"/>
        <w:rPr>
          <w:rFonts w:eastAsia="Calibri"/>
          <w:lang w:val="en-US" w:eastAsia="es-PE"/>
        </w:rPr>
      </w:pPr>
      <w:bookmarkStart w:id="4" w:name="_Toc149001614"/>
      <w:r>
        <w:rPr>
          <w:rFonts w:eastAsia="Calibri"/>
          <w:lang w:val="en-US" w:eastAsia="es-PE"/>
        </w:rPr>
        <w:t xml:space="preserve">CENTROMEDICO. </w:t>
      </w:r>
      <w:r w:rsidRPr="00761B1B">
        <w:rPr>
          <w:rFonts w:eastAsia="Calibri"/>
          <w:lang w:val="en-US" w:eastAsia="es-PE"/>
        </w:rPr>
        <w:t>GETESPECIALIDADES</w:t>
      </w:r>
      <w:bookmarkEnd w:id="4"/>
    </w:p>
    <w:p w14:paraId="07EC9D2E" w14:textId="77777777" w:rsidR="00761B1B" w:rsidRPr="003E7870" w:rsidRDefault="00761B1B" w:rsidP="00761B1B">
      <w:pPr>
        <w:spacing w:after="0" w:line="240" w:lineRule="auto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3"/>
        <w:gridCol w:w="752"/>
        <w:gridCol w:w="1836"/>
        <w:gridCol w:w="3656"/>
      </w:tblGrid>
      <w:tr w:rsidR="00761B1B" w:rsidRPr="00AF2717" w14:paraId="63281A7D" w14:textId="77777777" w:rsidTr="00761B1B">
        <w:tc>
          <w:tcPr>
            <w:tcW w:w="9067" w:type="dxa"/>
            <w:gridSpan w:val="4"/>
            <w:shd w:val="clear" w:color="auto" w:fill="BFBFBF" w:themeFill="background1" w:themeFillShade="BF"/>
          </w:tcPr>
          <w:p w14:paraId="1B5691E7" w14:textId="19FA39F0" w:rsidR="00761B1B" w:rsidRPr="00A157A8" w:rsidRDefault="00761B1B" w:rsidP="00761B1B">
            <w:pPr>
              <w:rPr>
                <w:rFonts w:eastAsia="Calibri" w:cs="Consolas"/>
                <w:lang w:val="en-US" w:eastAsia="es-PE"/>
              </w:rPr>
            </w:pPr>
            <w:r w:rsidRPr="00B763B7">
              <w:rPr>
                <w:rFonts w:cs="Calibri"/>
                <w:b/>
                <w:color w:val="000000"/>
                <w:lang w:val="en-US"/>
              </w:rPr>
              <w:t>CENTROMEDICO.</w:t>
            </w:r>
            <w:r>
              <w:rPr>
                <w:rFonts w:cs="Calibri"/>
                <w:b/>
                <w:color w:val="000000"/>
                <w:lang w:val="en-US"/>
              </w:rPr>
              <w:t xml:space="preserve"> </w:t>
            </w:r>
            <w:r w:rsidRPr="00761B1B">
              <w:rPr>
                <w:rFonts w:cs="Calibri"/>
                <w:b/>
                <w:color w:val="000000"/>
                <w:lang w:val="en-US"/>
              </w:rPr>
              <w:t>GETESPECIALIDADES</w:t>
            </w:r>
          </w:p>
        </w:tc>
      </w:tr>
      <w:tr w:rsidR="00761B1B" w:rsidRPr="006D04CA" w14:paraId="068BF82D" w14:textId="77777777" w:rsidTr="00761B1B">
        <w:tc>
          <w:tcPr>
            <w:tcW w:w="9067" w:type="dxa"/>
            <w:gridSpan w:val="4"/>
            <w:shd w:val="clear" w:color="auto" w:fill="FFFFFF" w:themeFill="background1"/>
          </w:tcPr>
          <w:p w14:paraId="148D29DE" w14:textId="467476E7" w:rsidR="00761B1B" w:rsidRPr="006D04CA" w:rsidRDefault="00761B1B" w:rsidP="00761B1B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Procedimiento que obtiene las especialidades</w:t>
            </w:r>
            <w:r w:rsidRPr="006D04CA">
              <w:rPr>
                <w:rFonts w:eastAsia="Calibri" w:cs="Consolas"/>
                <w:lang w:val="es-MX" w:eastAsia="es-PE"/>
              </w:rPr>
              <w:t>.</w:t>
            </w:r>
          </w:p>
        </w:tc>
      </w:tr>
      <w:tr w:rsidR="00761B1B" w:rsidRPr="006D04CA" w14:paraId="272F84DB" w14:textId="77777777" w:rsidTr="00761B1B">
        <w:tc>
          <w:tcPr>
            <w:tcW w:w="2823" w:type="dxa"/>
            <w:shd w:val="clear" w:color="auto" w:fill="BFBFBF" w:themeFill="background1" w:themeFillShade="BF"/>
          </w:tcPr>
          <w:p w14:paraId="42BC979C" w14:textId="77777777" w:rsidR="00761B1B" w:rsidRPr="006D04CA" w:rsidRDefault="00761B1B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Parámetro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58111D87" w14:textId="77777777" w:rsidR="00761B1B" w:rsidRPr="006D04CA" w:rsidRDefault="00761B1B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Modo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3A6A66D" w14:textId="77777777" w:rsidR="00761B1B" w:rsidRPr="006D04CA" w:rsidRDefault="00761B1B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Tipo Dato</w:t>
            </w:r>
          </w:p>
        </w:tc>
        <w:tc>
          <w:tcPr>
            <w:tcW w:w="3656" w:type="dxa"/>
            <w:shd w:val="clear" w:color="auto" w:fill="BFBFBF" w:themeFill="background1" w:themeFillShade="BF"/>
          </w:tcPr>
          <w:p w14:paraId="4B4B6A08" w14:textId="77777777" w:rsidR="00761B1B" w:rsidRPr="006D04CA" w:rsidRDefault="00761B1B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Observación</w:t>
            </w:r>
          </w:p>
        </w:tc>
      </w:tr>
      <w:tr w:rsidR="00761B1B" w:rsidRPr="006D04CA" w14:paraId="6C80F88C" w14:textId="77777777" w:rsidTr="00761B1B">
        <w:tc>
          <w:tcPr>
            <w:tcW w:w="2823" w:type="dxa"/>
          </w:tcPr>
          <w:p w14:paraId="307F7C70" w14:textId="77777777" w:rsidR="00761B1B" w:rsidRPr="00B763B7" w:rsidRDefault="00761B1B" w:rsidP="00761B1B">
            <w:pPr>
              <w:rPr>
                <w:rFonts w:eastAsia="Calibri" w:cs="Consolas"/>
                <w:lang w:val="es-MX" w:eastAsia="es-PE"/>
              </w:rPr>
            </w:pPr>
          </w:p>
        </w:tc>
        <w:tc>
          <w:tcPr>
            <w:tcW w:w="752" w:type="dxa"/>
          </w:tcPr>
          <w:p w14:paraId="25D5A157" w14:textId="0E8D2DB7" w:rsidR="00761B1B" w:rsidRPr="006D04CA" w:rsidRDefault="00761B1B" w:rsidP="00761B1B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OUT</w:t>
            </w:r>
          </w:p>
        </w:tc>
        <w:tc>
          <w:tcPr>
            <w:tcW w:w="1836" w:type="dxa"/>
          </w:tcPr>
          <w:p w14:paraId="0F9B597B" w14:textId="170AD25D" w:rsidR="00761B1B" w:rsidRPr="006D04CA" w:rsidRDefault="00761B1B" w:rsidP="00761B1B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CURSOR</w:t>
            </w:r>
          </w:p>
        </w:tc>
        <w:tc>
          <w:tcPr>
            <w:tcW w:w="3656" w:type="dxa"/>
          </w:tcPr>
          <w:p w14:paraId="55C4731D" w14:textId="1B21FF86" w:rsidR="00761B1B" w:rsidRPr="006D04CA" w:rsidRDefault="00761B1B" w:rsidP="00761B1B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Lista de especialidades habilitados</w:t>
            </w:r>
          </w:p>
        </w:tc>
      </w:tr>
    </w:tbl>
    <w:p w14:paraId="22416C5C" w14:textId="0E321551" w:rsidR="00344A71" w:rsidRDefault="00344A71" w:rsidP="007D15C9">
      <w:pPr>
        <w:rPr>
          <w:rFonts w:ascii="Arial" w:hAnsi="Arial" w:cs="Arial"/>
        </w:rPr>
      </w:pPr>
    </w:p>
    <w:p w14:paraId="4C769FEE" w14:textId="0CF231B0" w:rsidR="00761B1B" w:rsidRPr="003E7870" w:rsidRDefault="00761B1B" w:rsidP="00761B1B">
      <w:pPr>
        <w:pStyle w:val="Ttulo2"/>
        <w:numPr>
          <w:ilvl w:val="0"/>
          <w:numId w:val="0"/>
        </w:numPr>
        <w:spacing w:before="0" w:after="0"/>
        <w:ind w:left="576" w:hanging="576"/>
        <w:rPr>
          <w:rFonts w:eastAsia="Calibri"/>
          <w:lang w:val="en-US" w:eastAsia="es-PE"/>
        </w:rPr>
      </w:pPr>
      <w:bookmarkStart w:id="5" w:name="_Toc149001615"/>
      <w:r>
        <w:rPr>
          <w:rFonts w:eastAsia="Calibri"/>
          <w:lang w:val="en-US" w:eastAsia="es-PE"/>
        </w:rPr>
        <w:t xml:space="preserve">CENTROMEDICO. </w:t>
      </w:r>
      <w:r w:rsidR="006103A6" w:rsidRPr="006103A6">
        <w:rPr>
          <w:rFonts w:eastAsia="Calibri"/>
          <w:lang w:val="en-US" w:eastAsia="es-PE"/>
        </w:rPr>
        <w:t>GETHORARIOXESPECIALIDAD</w:t>
      </w:r>
      <w:bookmarkEnd w:id="5"/>
    </w:p>
    <w:p w14:paraId="7DE23BE8" w14:textId="77777777" w:rsidR="00761B1B" w:rsidRPr="003E7870" w:rsidRDefault="00761B1B" w:rsidP="00761B1B">
      <w:pPr>
        <w:spacing w:after="0" w:line="240" w:lineRule="auto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3"/>
        <w:gridCol w:w="752"/>
        <w:gridCol w:w="1836"/>
        <w:gridCol w:w="3656"/>
      </w:tblGrid>
      <w:tr w:rsidR="00761B1B" w:rsidRPr="00AF2717" w14:paraId="74C68219" w14:textId="77777777" w:rsidTr="00761B1B">
        <w:tc>
          <w:tcPr>
            <w:tcW w:w="9067" w:type="dxa"/>
            <w:gridSpan w:val="4"/>
            <w:shd w:val="clear" w:color="auto" w:fill="BFBFBF" w:themeFill="background1" w:themeFillShade="BF"/>
          </w:tcPr>
          <w:p w14:paraId="6B213A4D" w14:textId="75051F57" w:rsidR="00761B1B" w:rsidRPr="00A157A8" w:rsidRDefault="00761B1B" w:rsidP="00761B1B">
            <w:pPr>
              <w:rPr>
                <w:rFonts w:eastAsia="Calibri" w:cs="Consolas"/>
                <w:lang w:val="en-US" w:eastAsia="es-PE"/>
              </w:rPr>
            </w:pPr>
            <w:r w:rsidRPr="00B763B7">
              <w:rPr>
                <w:rFonts w:cs="Calibri"/>
                <w:b/>
                <w:color w:val="000000"/>
                <w:lang w:val="en-US"/>
              </w:rPr>
              <w:t>CENTROMEDICO.</w:t>
            </w:r>
            <w:r>
              <w:rPr>
                <w:rFonts w:cs="Calibri"/>
                <w:b/>
                <w:color w:val="000000"/>
                <w:lang w:val="en-US"/>
              </w:rPr>
              <w:t xml:space="preserve"> </w:t>
            </w:r>
            <w:r w:rsidR="004C7F2B" w:rsidRPr="004C7F2B">
              <w:rPr>
                <w:rFonts w:cs="Calibri"/>
                <w:b/>
                <w:color w:val="000000"/>
                <w:lang w:val="en-US"/>
              </w:rPr>
              <w:t>GETHORARIOXESPECIALIDAD</w:t>
            </w:r>
          </w:p>
        </w:tc>
      </w:tr>
      <w:tr w:rsidR="00761B1B" w:rsidRPr="006D04CA" w14:paraId="25F05334" w14:textId="77777777" w:rsidTr="00761B1B">
        <w:tc>
          <w:tcPr>
            <w:tcW w:w="9067" w:type="dxa"/>
            <w:gridSpan w:val="4"/>
            <w:shd w:val="clear" w:color="auto" w:fill="FFFFFF" w:themeFill="background1"/>
          </w:tcPr>
          <w:p w14:paraId="7E79E919" w14:textId="20B961CD" w:rsidR="00761B1B" w:rsidRPr="006D04CA" w:rsidRDefault="00761B1B" w:rsidP="006103A6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 xml:space="preserve">Procedimiento que </w:t>
            </w:r>
            <w:r w:rsidR="006103A6">
              <w:rPr>
                <w:rFonts w:eastAsia="Calibri" w:cs="Consolas"/>
                <w:lang w:val="es-MX" w:eastAsia="es-PE"/>
              </w:rPr>
              <w:t>obtiene horario y especialidades</w:t>
            </w:r>
            <w:r w:rsidRPr="006D04CA">
              <w:rPr>
                <w:rFonts w:eastAsia="Calibri" w:cs="Consolas"/>
                <w:lang w:val="es-MX" w:eastAsia="es-PE"/>
              </w:rPr>
              <w:t>.</w:t>
            </w:r>
          </w:p>
        </w:tc>
      </w:tr>
      <w:tr w:rsidR="00761B1B" w:rsidRPr="006D04CA" w14:paraId="44B9A94A" w14:textId="77777777" w:rsidTr="00761B1B">
        <w:tc>
          <w:tcPr>
            <w:tcW w:w="2823" w:type="dxa"/>
            <w:shd w:val="clear" w:color="auto" w:fill="BFBFBF" w:themeFill="background1" w:themeFillShade="BF"/>
          </w:tcPr>
          <w:p w14:paraId="0FB4B3C2" w14:textId="77777777" w:rsidR="00761B1B" w:rsidRPr="006D04CA" w:rsidRDefault="00761B1B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Parámetro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2260BFFE" w14:textId="77777777" w:rsidR="00761B1B" w:rsidRPr="006D04CA" w:rsidRDefault="00761B1B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Modo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4B234AF" w14:textId="77777777" w:rsidR="00761B1B" w:rsidRPr="006D04CA" w:rsidRDefault="00761B1B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Tipo Dato</w:t>
            </w:r>
          </w:p>
        </w:tc>
        <w:tc>
          <w:tcPr>
            <w:tcW w:w="3656" w:type="dxa"/>
            <w:shd w:val="clear" w:color="auto" w:fill="BFBFBF" w:themeFill="background1" w:themeFillShade="BF"/>
          </w:tcPr>
          <w:p w14:paraId="739C0D5D" w14:textId="77777777" w:rsidR="00761B1B" w:rsidRPr="006D04CA" w:rsidRDefault="00761B1B" w:rsidP="00761B1B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Observación</w:t>
            </w:r>
          </w:p>
        </w:tc>
      </w:tr>
      <w:tr w:rsidR="00761B1B" w:rsidRPr="006D04CA" w14:paraId="1687163A" w14:textId="77777777" w:rsidTr="00761B1B">
        <w:tc>
          <w:tcPr>
            <w:tcW w:w="2823" w:type="dxa"/>
          </w:tcPr>
          <w:p w14:paraId="21A04324" w14:textId="24F65060" w:rsidR="00761B1B" w:rsidRPr="006D04CA" w:rsidRDefault="006103A6" w:rsidP="00761B1B">
            <w:pPr>
              <w:rPr>
                <w:rFonts w:eastAsia="Calibri" w:cs="Consolas"/>
                <w:lang w:val="es-MX" w:eastAsia="es-PE"/>
              </w:rPr>
            </w:pPr>
            <w:proofErr w:type="spellStart"/>
            <w:r w:rsidRPr="006103A6">
              <w:rPr>
                <w:rFonts w:eastAsia="Calibri" w:cs="Consolas"/>
                <w:lang w:val="es-MX" w:eastAsia="es-PE"/>
              </w:rPr>
              <w:t>idesp</w:t>
            </w:r>
            <w:proofErr w:type="spellEnd"/>
          </w:p>
        </w:tc>
        <w:tc>
          <w:tcPr>
            <w:tcW w:w="752" w:type="dxa"/>
          </w:tcPr>
          <w:p w14:paraId="1C3C8BF4" w14:textId="77777777" w:rsidR="00761B1B" w:rsidRPr="006D04CA" w:rsidRDefault="00761B1B" w:rsidP="00761B1B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59D1DB3E" w14:textId="77777777" w:rsidR="00761B1B" w:rsidRPr="006D04CA" w:rsidRDefault="00761B1B" w:rsidP="00761B1B">
            <w:pPr>
              <w:rPr>
                <w:rFonts w:eastAsia="Calibri" w:cs="Consolas"/>
                <w:lang w:val="en-US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NUM</w:t>
            </w:r>
            <w:r w:rsidRPr="006D04CA">
              <w:rPr>
                <w:rFonts w:eastAsia="Calibri" w:cs="Consolas"/>
                <w:lang w:val="en-US" w:eastAsia="es-PE"/>
              </w:rPr>
              <w:t>BER</w:t>
            </w:r>
          </w:p>
        </w:tc>
        <w:tc>
          <w:tcPr>
            <w:tcW w:w="3656" w:type="dxa"/>
          </w:tcPr>
          <w:p w14:paraId="62D4BDED" w14:textId="77777777" w:rsidR="00761B1B" w:rsidRPr="006D04CA" w:rsidRDefault="00761B1B" w:rsidP="00761B1B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6103A6" w:rsidRPr="006D04CA" w14:paraId="2954D777" w14:textId="77777777" w:rsidTr="00761B1B">
        <w:tc>
          <w:tcPr>
            <w:tcW w:w="2823" w:type="dxa"/>
          </w:tcPr>
          <w:p w14:paraId="5AB73262" w14:textId="15D8673F" w:rsidR="006103A6" w:rsidRPr="006D04CA" w:rsidRDefault="006103A6" w:rsidP="006103A6">
            <w:pPr>
              <w:rPr>
                <w:rFonts w:eastAsia="Calibri" w:cs="Consolas"/>
                <w:lang w:val="es-MX" w:eastAsia="es-PE"/>
              </w:rPr>
            </w:pPr>
          </w:p>
        </w:tc>
        <w:tc>
          <w:tcPr>
            <w:tcW w:w="752" w:type="dxa"/>
          </w:tcPr>
          <w:p w14:paraId="4114BA56" w14:textId="4DC756FC" w:rsidR="006103A6" w:rsidRPr="006D04CA" w:rsidRDefault="006103A6" w:rsidP="006103A6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OUT</w:t>
            </w:r>
          </w:p>
        </w:tc>
        <w:tc>
          <w:tcPr>
            <w:tcW w:w="1836" w:type="dxa"/>
          </w:tcPr>
          <w:p w14:paraId="533D3BD3" w14:textId="67BBA064" w:rsidR="006103A6" w:rsidRPr="006D04CA" w:rsidRDefault="006103A6" w:rsidP="006103A6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CURSOR</w:t>
            </w:r>
          </w:p>
        </w:tc>
        <w:tc>
          <w:tcPr>
            <w:tcW w:w="3656" w:type="dxa"/>
          </w:tcPr>
          <w:p w14:paraId="6F2CEB89" w14:textId="52675D84" w:rsidR="006103A6" w:rsidRPr="006D04CA" w:rsidRDefault="006103A6" w:rsidP="006103A6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Lista de horarios y especialidades</w:t>
            </w:r>
          </w:p>
        </w:tc>
      </w:tr>
    </w:tbl>
    <w:p w14:paraId="32687AC0" w14:textId="3938B467" w:rsidR="00344A71" w:rsidRDefault="00344A71" w:rsidP="007D15C9">
      <w:pPr>
        <w:rPr>
          <w:rFonts w:ascii="Arial" w:hAnsi="Arial" w:cs="Arial"/>
        </w:rPr>
      </w:pPr>
    </w:p>
    <w:p w14:paraId="7C2EF34E" w14:textId="269F34D9" w:rsidR="004C7F2B" w:rsidRPr="003E7870" w:rsidRDefault="004C7F2B" w:rsidP="004C7F2B">
      <w:pPr>
        <w:pStyle w:val="Ttulo2"/>
        <w:numPr>
          <w:ilvl w:val="0"/>
          <w:numId w:val="0"/>
        </w:numPr>
        <w:spacing w:before="0" w:after="0"/>
        <w:ind w:left="576" w:hanging="576"/>
        <w:rPr>
          <w:rFonts w:eastAsia="Calibri"/>
          <w:lang w:val="en-US" w:eastAsia="es-PE"/>
        </w:rPr>
      </w:pPr>
      <w:bookmarkStart w:id="6" w:name="_Toc149001616"/>
      <w:r>
        <w:rPr>
          <w:rFonts w:eastAsia="Calibri"/>
          <w:lang w:val="en-US" w:eastAsia="es-PE"/>
        </w:rPr>
        <w:t xml:space="preserve">CENTROMEDICO. </w:t>
      </w:r>
      <w:r w:rsidRPr="006103A6">
        <w:rPr>
          <w:rFonts w:eastAsia="Calibri"/>
          <w:lang w:val="en-US" w:eastAsia="es-PE"/>
        </w:rPr>
        <w:t>GETROLES</w:t>
      </w:r>
      <w:bookmarkEnd w:id="6"/>
    </w:p>
    <w:p w14:paraId="3038E6AE" w14:textId="77777777" w:rsidR="004C7F2B" w:rsidRPr="003E7870" w:rsidRDefault="004C7F2B" w:rsidP="004C7F2B">
      <w:pPr>
        <w:spacing w:after="0" w:line="240" w:lineRule="auto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3"/>
        <w:gridCol w:w="752"/>
        <w:gridCol w:w="1836"/>
        <w:gridCol w:w="3656"/>
      </w:tblGrid>
      <w:tr w:rsidR="004C7F2B" w:rsidRPr="00AF2717" w14:paraId="37687892" w14:textId="77777777" w:rsidTr="006E65C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11F6780E" w14:textId="52BDD32A" w:rsidR="004C7F2B" w:rsidRPr="00A157A8" w:rsidRDefault="004C7F2B" w:rsidP="006E65C3">
            <w:pPr>
              <w:rPr>
                <w:rFonts w:eastAsia="Calibri" w:cs="Consolas"/>
                <w:lang w:val="en-US" w:eastAsia="es-PE"/>
              </w:rPr>
            </w:pPr>
            <w:r w:rsidRPr="00B763B7">
              <w:rPr>
                <w:rFonts w:cs="Calibri"/>
                <w:b/>
                <w:color w:val="000000"/>
                <w:lang w:val="en-US"/>
              </w:rPr>
              <w:t>CENTROMEDICO.</w:t>
            </w:r>
            <w:r>
              <w:rPr>
                <w:rFonts w:cs="Calibri"/>
                <w:b/>
                <w:color w:val="000000"/>
                <w:lang w:val="en-US"/>
              </w:rPr>
              <w:t xml:space="preserve"> </w:t>
            </w:r>
            <w:r w:rsidRPr="004C7F2B">
              <w:rPr>
                <w:rFonts w:cs="Calibri"/>
                <w:b/>
                <w:color w:val="000000"/>
                <w:lang w:val="en-US"/>
              </w:rPr>
              <w:t>GETROLES</w:t>
            </w:r>
          </w:p>
        </w:tc>
      </w:tr>
      <w:tr w:rsidR="004C7F2B" w:rsidRPr="006D04CA" w14:paraId="43EA42BE" w14:textId="77777777" w:rsidTr="006E65C3">
        <w:tc>
          <w:tcPr>
            <w:tcW w:w="9067" w:type="dxa"/>
            <w:gridSpan w:val="4"/>
            <w:shd w:val="clear" w:color="auto" w:fill="FFFFFF" w:themeFill="background1"/>
          </w:tcPr>
          <w:p w14:paraId="3DE63774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Procedimiento que obtiene horario y especialidades</w:t>
            </w:r>
            <w:r w:rsidRPr="006D04CA">
              <w:rPr>
                <w:rFonts w:eastAsia="Calibri" w:cs="Consolas"/>
                <w:lang w:val="es-MX" w:eastAsia="es-PE"/>
              </w:rPr>
              <w:t>.</w:t>
            </w:r>
          </w:p>
        </w:tc>
      </w:tr>
      <w:tr w:rsidR="004C7F2B" w:rsidRPr="006D04CA" w14:paraId="3DE237B0" w14:textId="77777777" w:rsidTr="006E65C3">
        <w:tc>
          <w:tcPr>
            <w:tcW w:w="2823" w:type="dxa"/>
            <w:shd w:val="clear" w:color="auto" w:fill="BFBFBF" w:themeFill="background1" w:themeFillShade="BF"/>
          </w:tcPr>
          <w:p w14:paraId="0D0F588E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Parámetro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20C4F7C9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Modo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629656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Tipo Dato</w:t>
            </w:r>
          </w:p>
        </w:tc>
        <w:tc>
          <w:tcPr>
            <w:tcW w:w="3656" w:type="dxa"/>
            <w:shd w:val="clear" w:color="auto" w:fill="BFBFBF" w:themeFill="background1" w:themeFillShade="BF"/>
          </w:tcPr>
          <w:p w14:paraId="442E438C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Observación</w:t>
            </w:r>
          </w:p>
        </w:tc>
      </w:tr>
      <w:tr w:rsidR="004C7F2B" w:rsidRPr="006D04CA" w14:paraId="5541C13C" w14:textId="77777777" w:rsidTr="006E65C3">
        <w:tc>
          <w:tcPr>
            <w:tcW w:w="2823" w:type="dxa"/>
          </w:tcPr>
          <w:p w14:paraId="3F61D571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</w:p>
        </w:tc>
        <w:tc>
          <w:tcPr>
            <w:tcW w:w="752" w:type="dxa"/>
          </w:tcPr>
          <w:p w14:paraId="274613CA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OUT</w:t>
            </w:r>
          </w:p>
        </w:tc>
        <w:tc>
          <w:tcPr>
            <w:tcW w:w="1836" w:type="dxa"/>
          </w:tcPr>
          <w:p w14:paraId="4671E7A7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CURSOR</w:t>
            </w:r>
          </w:p>
        </w:tc>
        <w:tc>
          <w:tcPr>
            <w:tcW w:w="3656" w:type="dxa"/>
          </w:tcPr>
          <w:p w14:paraId="1AD0BF25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Lista de horarios y especialidades</w:t>
            </w:r>
          </w:p>
        </w:tc>
      </w:tr>
    </w:tbl>
    <w:p w14:paraId="043E9BAC" w14:textId="5010B871" w:rsidR="004C7F2B" w:rsidRDefault="004C7F2B" w:rsidP="004C7F2B">
      <w:pPr>
        <w:rPr>
          <w:lang w:val="en-US" w:eastAsia="es-PE"/>
        </w:rPr>
      </w:pPr>
    </w:p>
    <w:p w14:paraId="4BA868C5" w14:textId="692B1767" w:rsidR="004C7F2B" w:rsidRPr="003E7870" w:rsidRDefault="004C7F2B" w:rsidP="004C7F2B">
      <w:pPr>
        <w:pStyle w:val="Ttulo2"/>
        <w:numPr>
          <w:ilvl w:val="0"/>
          <w:numId w:val="0"/>
        </w:numPr>
        <w:spacing w:before="0" w:after="0"/>
        <w:ind w:left="576" w:hanging="576"/>
        <w:rPr>
          <w:rFonts w:eastAsia="Calibri"/>
          <w:lang w:val="en-US" w:eastAsia="es-PE"/>
        </w:rPr>
      </w:pPr>
      <w:bookmarkStart w:id="7" w:name="_Toc149001617"/>
      <w:r>
        <w:rPr>
          <w:rFonts w:eastAsia="Calibri"/>
          <w:lang w:val="en-US" w:eastAsia="es-PE"/>
        </w:rPr>
        <w:t xml:space="preserve">CENTROMEDICO. </w:t>
      </w:r>
      <w:r w:rsidRPr="004C7F2B">
        <w:rPr>
          <w:rFonts w:eastAsia="Calibri"/>
          <w:lang w:val="en-US" w:eastAsia="es-PE"/>
        </w:rPr>
        <w:t>GETROLPORID</w:t>
      </w:r>
      <w:bookmarkEnd w:id="7"/>
    </w:p>
    <w:p w14:paraId="16C82310" w14:textId="77777777" w:rsidR="004C7F2B" w:rsidRPr="003E7870" w:rsidRDefault="004C7F2B" w:rsidP="004C7F2B">
      <w:pPr>
        <w:spacing w:after="0" w:line="240" w:lineRule="auto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3"/>
        <w:gridCol w:w="752"/>
        <w:gridCol w:w="1836"/>
        <w:gridCol w:w="3656"/>
      </w:tblGrid>
      <w:tr w:rsidR="004C7F2B" w:rsidRPr="00AF2717" w14:paraId="70B747DE" w14:textId="77777777" w:rsidTr="006E65C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16F5D9F5" w14:textId="647F186C" w:rsidR="004C7F2B" w:rsidRPr="00A157A8" w:rsidRDefault="004C7F2B" w:rsidP="006E65C3">
            <w:pPr>
              <w:rPr>
                <w:rFonts w:eastAsia="Calibri" w:cs="Consolas"/>
                <w:lang w:val="en-US" w:eastAsia="es-PE"/>
              </w:rPr>
            </w:pPr>
            <w:r w:rsidRPr="00B763B7">
              <w:rPr>
                <w:rFonts w:cs="Calibri"/>
                <w:b/>
                <w:color w:val="000000"/>
                <w:lang w:val="en-US"/>
              </w:rPr>
              <w:t>CENTROMEDICO.</w:t>
            </w:r>
            <w:r>
              <w:rPr>
                <w:rFonts w:cs="Calibri"/>
                <w:b/>
                <w:color w:val="000000"/>
                <w:lang w:val="en-US"/>
              </w:rPr>
              <w:t xml:space="preserve"> </w:t>
            </w:r>
            <w:r w:rsidRPr="004C7F2B">
              <w:rPr>
                <w:rFonts w:cs="Calibri"/>
                <w:b/>
                <w:color w:val="000000"/>
                <w:lang w:val="en-US"/>
              </w:rPr>
              <w:t>GETROLPORID</w:t>
            </w:r>
          </w:p>
        </w:tc>
      </w:tr>
      <w:tr w:rsidR="004C7F2B" w:rsidRPr="006D04CA" w14:paraId="2226875B" w14:textId="77777777" w:rsidTr="006E65C3">
        <w:tc>
          <w:tcPr>
            <w:tcW w:w="9067" w:type="dxa"/>
            <w:gridSpan w:val="4"/>
            <w:shd w:val="clear" w:color="auto" w:fill="FFFFFF" w:themeFill="background1"/>
          </w:tcPr>
          <w:p w14:paraId="424D14DF" w14:textId="5F377C1E" w:rsidR="004C7F2B" w:rsidRPr="006D04CA" w:rsidRDefault="004C7F2B" w:rsidP="004C7F2B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Procedimiento que obtiene un rol de acuerdo a su id</w:t>
            </w:r>
            <w:r w:rsidRPr="006D04CA">
              <w:rPr>
                <w:rFonts w:eastAsia="Calibri" w:cs="Consolas"/>
                <w:lang w:val="es-MX" w:eastAsia="es-PE"/>
              </w:rPr>
              <w:t>.</w:t>
            </w:r>
          </w:p>
        </w:tc>
      </w:tr>
      <w:tr w:rsidR="004C7F2B" w:rsidRPr="006D04CA" w14:paraId="7DB784B1" w14:textId="77777777" w:rsidTr="006E65C3">
        <w:tc>
          <w:tcPr>
            <w:tcW w:w="2823" w:type="dxa"/>
            <w:shd w:val="clear" w:color="auto" w:fill="BFBFBF" w:themeFill="background1" w:themeFillShade="BF"/>
          </w:tcPr>
          <w:p w14:paraId="3B236774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Parámetro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5844AC39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Modo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8FF3CD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Tipo Dato</w:t>
            </w:r>
          </w:p>
        </w:tc>
        <w:tc>
          <w:tcPr>
            <w:tcW w:w="3656" w:type="dxa"/>
            <w:shd w:val="clear" w:color="auto" w:fill="BFBFBF" w:themeFill="background1" w:themeFillShade="BF"/>
          </w:tcPr>
          <w:p w14:paraId="7688EB4B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Observación</w:t>
            </w:r>
          </w:p>
        </w:tc>
      </w:tr>
      <w:tr w:rsidR="004C7F2B" w:rsidRPr="006D04CA" w14:paraId="0A536512" w14:textId="77777777" w:rsidTr="006E65C3">
        <w:tc>
          <w:tcPr>
            <w:tcW w:w="2823" w:type="dxa"/>
          </w:tcPr>
          <w:p w14:paraId="046A8299" w14:textId="33F0AF50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 w:rsidRPr="004C7F2B">
              <w:rPr>
                <w:rFonts w:eastAsia="Calibri" w:cs="Consolas"/>
                <w:lang w:val="es-MX" w:eastAsia="es-PE"/>
              </w:rPr>
              <w:t>id</w:t>
            </w:r>
          </w:p>
        </w:tc>
        <w:tc>
          <w:tcPr>
            <w:tcW w:w="752" w:type="dxa"/>
          </w:tcPr>
          <w:p w14:paraId="0520EAA6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5AD68538" w14:textId="77777777" w:rsidR="004C7F2B" w:rsidRPr="006D04CA" w:rsidRDefault="004C7F2B" w:rsidP="006E65C3">
            <w:pPr>
              <w:rPr>
                <w:rFonts w:eastAsia="Calibri" w:cs="Consolas"/>
                <w:lang w:val="en-US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NUM</w:t>
            </w:r>
            <w:r w:rsidRPr="006D04CA">
              <w:rPr>
                <w:rFonts w:eastAsia="Calibri" w:cs="Consolas"/>
                <w:lang w:val="en-US" w:eastAsia="es-PE"/>
              </w:rPr>
              <w:t>BER</w:t>
            </w:r>
          </w:p>
        </w:tc>
        <w:tc>
          <w:tcPr>
            <w:tcW w:w="3656" w:type="dxa"/>
          </w:tcPr>
          <w:p w14:paraId="72C1A7E8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4C7F2B" w:rsidRPr="006D04CA" w14:paraId="253AE6CF" w14:textId="77777777" w:rsidTr="006E65C3">
        <w:tc>
          <w:tcPr>
            <w:tcW w:w="2823" w:type="dxa"/>
          </w:tcPr>
          <w:p w14:paraId="3C592BB2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</w:p>
        </w:tc>
        <w:tc>
          <w:tcPr>
            <w:tcW w:w="752" w:type="dxa"/>
          </w:tcPr>
          <w:p w14:paraId="43EE226E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OUT</w:t>
            </w:r>
          </w:p>
        </w:tc>
        <w:tc>
          <w:tcPr>
            <w:tcW w:w="1836" w:type="dxa"/>
          </w:tcPr>
          <w:p w14:paraId="21ABBCD7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CURSOR</w:t>
            </w:r>
          </w:p>
        </w:tc>
        <w:tc>
          <w:tcPr>
            <w:tcW w:w="3656" w:type="dxa"/>
          </w:tcPr>
          <w:p w14:paraId="547846A4" w14:textId="0DD49EDB" w:rsidR="004C7F2B" w:rsidRPr="006D04CA" w:rsidRDefault="004C7F2B" w:rsidP="004C7F2B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Rol por id</w:t>
            </w:r>
          </w:p>
        </w:tc>
      </w:tr>
    </w:tbl>
    <w:p w14:paraId="2C80ADC7" w14:textId="6C1D40FB" w:rsidR="004C7F2B" w:rsidRDefault="004C7F2B" w:rsidP="004C7F2B">
      <w:pPr>
        <w:rPr>
          <w:lang w:val="en-US" w:eastAsia="es-PE"/>
        </w:rPr>
      </w:pPr>
    </w:p>
    <w:p w14:paraId="0289A790" w14:textId="48F1CAD4" w:rsidR="004C7F2B" w:rsidRPr="003E7870" w:rsidRDefault="004C7F2B" w:rsidP="004C7F2B">
      <w:pPr>
        <w:pStyle w:val="Ttulo2"/>
        <w:numPr>
          <w:ilvl w:val="0"/>
          <w:numId w:val="0"/>
        </w:numPr>
        <w:spacing w:before="0" w:after="0"/>
        <w:ind w:left="576" w:hanging="576"/>
        <w:rPr>
          <w:rFonts w:eastAsia="Calibri"/>
          <w:lang w:val="en-US" w:eastAsia="es-PE"/>
        </w:rPr>
      </w:pPr>
      <w:bookmarkStart w:id="8" w:name="_Toc149001618"/>
      <w:r>
        <w:rPr>
          <w:rFonts w:eastAsia="Calibri"/>
          <w:lang w:val="en-US" w:eastAsia="es-PE"/>
        </w:rPr>
        <w:t xml:space="preserve">CENTROMEDICO. </w:t>
      </w:r>
      <w:r w:rsidRPr="004C7F2B">
        <w:rPr>
          <w:rFonts w:eastAsia="Calibri"/>
          <w:lang w:val="en-US" w:eastAsia="es-PE"/>
        </w:rPr>
        <w:t>GETUSUARIOPORID</w:t>
      </w:r>
      <w:bookmarkEnd w:id="8"/>
    </w:p>
    <w:p w14:paraId="75EDFC4D" w14:textId="77777777" w:rsidR="004C7F2B" w:rsidRPr="003E7870" w:rsidRDefault="004C7F2B" w:rsidP="004C7F2B">
      <w:pPr>
        <w:spacing w:after="0" w:line="240" w:lineRule="auto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3"/>
        <w:gridCol w:w="752"/>
        <w:gridCol w:w="1836"/>
        <w:gridCol w:w="3656"/>
      </w:tblGrid>
      <w:tr w:rsidR="004C7F2B" w:rsidRPr="00AF2717" w14:paraId="658BEE97" w14:textId="77777777" w:rsidTr="006E65C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45F510A2" w14:textId="0A7A8AA2" w:rsidR="004C7F2B" w:rsidRPr="00A157A8" w:rsidRDefault="004C7F2B" w:rsidP="006E65C3">
            <w:pPr>
              <w:rPr>
                <w:rFonts w:eastAsia="Calibri" w:cs="Consolas"/>
                <w:lang w:val="en-US" w:eastAsia="es-PE"/>
              </w:rPr>
            </w:pPr>
            <w:r w:rsidRPr="00B763B7">
              <w:rPr>
                <w:rFonts w:cs="Calibri"/>
                <w:b/>
                <w:color w:val="000000"/>
                <w:lang w:val="en-US"/>
              </w:rPr>
              <w:t>CENTROMEDICO.</w:t>
            </w:r>
            <w:r>
              <w:rPr>
                <w:rFonts w:cs="Calibri"/>
                <w:b/>
                <w:color w:val="000000"/>
                <w:lang w:val="en-US"/>
              </w:rPr>
              <w:t xml:space="preserve"> </w:t>
            </w:r>
            <w:r w:rsidRPr="004C7F2B">
              <w:rPr>
                <w:rFonts w:cs="Calibri"/>
                <w:b/>
                <w:color w:val="000000"/>
                <w:lang w:val="en-US"/>
              </w:rPr>
              <w:t>GETUSUARIOPORID</w:t>
            </w:r>
          </w:p>
        </w:tc>
      </w:tr>
      <w:tr w:rsidR="004C7F2B" w:rsidRPr="006D04CA" w14:paraId="5AC29FE8" w14:textId="77777777" w:rsidTr="006E65C3">
        <w:tc>
          <w:tcPr>
            <w:tcW w:w="9067" w:type="dxa"/>
            <w:gridSpan w:val="4"/>
            <w:shd w:val="clear" w:color="auto" w:fill="FFFFFF" w:themeFill="background1"/>
          </w:tcPr>
          <w:p w14:paraId="444D0B98" w14:textId="61BC6B18" w:rsidR="004C7F2B" w:rsidRPr="006D04CA" w:rsidRDefault="004C7F2B" w:rsidP="004C7F2B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Procedimiento que obtiene los datos del usuario por su id</w:t>
            </w:r>
            <w:r w:rsidRPr="006D04CA">
              <w:rPr>
                <w:rFonts w:eastAsia="Calibri" w:cs="Consolas"/>
                <w:lang w:val="es-MX" w:eastAsia="es-PE"/>
              </w:rPr>
              <w:t>.</w:t>
            </w:r>
          </w:p>
        </w:tc>
      </w:tr>
      <w:tr w:rsidR="004C7F2B" w:rsidRPr="006D04CA" w14:paraId="47C10AF8" w14:textId="77777777" w:rsidTr="006E65C3">
        <w:tc>
          <w:tcPr>
            <w:tcW w:w="2823" w:type="dxa"/>
            <w:shd w:val="clear" w:color="auto" w:fill="BFBFBF" w:themeFill="background1" w:themeFillShade="BF"/>
          </w:tcPr>
          <w:p w14:paraId="777D7160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Parámetro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227377DF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Modo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2CA7390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Tipo Dato</w:t>
            </w:r>
          </w:p>
        </w:tc>
        <w:tc>
          <w:tcPr>
            <w:tcW w:w="3656" w:type="dxa"/>
            <w:shd w:val="clear" w:color="auto" w:fill="BFBFBF" w:themeFill="background1" w:themeFillShade="BF"/>
          </w:tcPr>
          <w:p w14:paraId="6BC03513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Observación</w:t>
            </w:r>
          </w:p>
        </w:tc>
      </w:tr>
      <w:tr w:rsidR="004C7F2B" w:rsidRPr="006D04CA" w14:paraId="19970045" w14:textId="77777777" w:rsidTr="006E65C3">
        <w:tc>
          <w:tcPr>
            <w:tcW w:w="2823" w:type="dxa"/>
          </w:tcPr>
          <w:p w14:paraId="53CEA9AE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 w:rsidRPr="004C7F2B">
              <w:rPr>
                <w:rFonts w:eastAsia="Calibri" w:cs="Consolas"/>
                <w:lang w:val="es-MX" w:eastAsia="es-PE"/>
              </w:rPr>
              <w:t>id</w:t>
            </w:r>
          </w:p>
        </w:tc>
        <w:tc>
          <w:tcPr>
            <w:tcW w:w="752" w:type="dxa"/>
          </w:tcPr>
          <w:p w14:paraId="3A504D08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35A7F70F" w14:textId="77777777" w:rsidR="004C7F2B" w:rsidRPr="006D04CA" w:rsidRDefault="004C7F2B" w:rsidP="006E65C3">
            <w:pPr>
              <w:rPr>
                <w:rFonts w:eastAsia="Calibri" w:cs="Consolas"/>
                <w:lang w:val="en-US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NUM</w:t>
            </w:r>
            <w:r w:rsidRPr="006D04CA">
              <w:rPr>
                <w:rFonts w:eastAsia="Calibri" w:cs="Consolas"/>
                <w:lang w:val="en-US" w:eastAsia="es-PE"/>
              </w:rPr>
              <w:t>BER</w:t>
            </w:r>
          </w:p>
        </w:tc>
        <w:tc>
          <w:tcPr>
            <w:tcW w:w="3656" w:type="dxa"/>
          </w:tcPr>
          <w:p w14:paraId="07BDDB69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4C7F2B" w:rsidRPr="006D04CA" w14:paraId="1903F1E4" w14:textId="77777777" w:rsidTr="006E65C3">
        <w:tc>
          <w:tcPr>
            <w:tcW w:w="2823" w:type="dxa"/>
          </w:tcPr>
          <w:p w14:paraId="50F22896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</w:p>
        </w:tc>
        <w:tc>
          <w:tcPr>
            <w:tcW w:w="752" w:type="dxa"/>
          </w:tcPr>
          <w:p w14:paraId="750BF44E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OUT</w:t>
            </w:r>
          </w:p>
        </w:tc>
        <w:tc>
          <w:tcPr>
            <w:tcW w:w="1836" w:type="dxa"/>
          </w:tcPr>
          <w:p w14:paraId="66A8512A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CURSOR</w:t>
            </w:r>
          </w:p>
        </w:tc>
        <w:tc>
          <w:tcPr>
            <w:tcW w:w="3656" w:type="dxa"/>
          </w:tcPr>
          <w:p w14:paraId="623EA9C6" w14:textId="4F17684E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Usuario por id</w:t>
            </w:r>
          </w:p>
        </w:tc>
      </w:tr>
    </w:tbl>
    <w:p w14:paraId="3952C615" w14:textId="13B5182B" w:rsidR="004C7F2B" w:rsidRDefault="004C7F2B" w:rsidP="004C7F2B">
      <w:pPr>
        <w:rPr>
          <w:lang w:val="en-US" w:eastAsia="es-PE"/>
        </w:rPr>
      </w:pPr>
    </w:p>
    <w:p w14:paraId="404DEEFE" w14:textId="74A226C0" w:rsidR="004C7F2B" w:rsidRPr="003E7870" w:rsidRDefault="004C7F2B" w:rsidP="004C7F2B">
      <w:pPr>
        <w:pStyle w:val="Ttulo2"/>
        <w:numPr>
          <w:ilvl w:val="0"/>
          <w:numId w:val="0"/>
        </w:numPr>
        <w:spacing w:before="0" w:after="0"/>
        <w:ind w:left="576" w:hanging="576"/>
        <w:rPr>
          <w:rFonts w:eastAsia="Calibri"/>
          <w:lang w:val="en-US" w:eastAsia="es-PE"/>
        </w:rPr>
      </w:pPr>
      <w:bookmarkStart w:id="9" w:name="_Toc149001619"/>
      <w:r>
        <w:rPr>
          <w:rFonts w:eastAsia="Calibri"/>
          <w:lang w:val="en-US" w:eastAsia="es-PE"/>
        </w:rPr>
        <w:t xml:space="preserve">CENTROMEDICO. </w:t>
      </w:r>
      <w:r w:rsidRPr="004C7F2B">
        <w:rPr>
          <w:rFonts w:eastAsia="Calibri"/>
          <w:lang w:val="en-US" w:eastAsia="es-PE"/>
        </w:rPr>
        <w:t>VALIDARACCESO</w:t>
      </w:r>
      <w:bookmarkEnd w:id="9"/>
    </w:p>
    <w:p w14:paraId="08D649F0" w14:textId="77777777" w:rsidR="004C7F2B" w:rsidRPr="003E7870" w:rsidRDefault="004C7F2B" w:rsidP="004C7F2B">
      <w:pPr>
        <w:spacing w:after="0" w:line="240" w:lineRule="auto"/>
        <w:rPr>
          <w:rFonts w:ascii="Calibri" w:hAnsi="Calibri" w:cs="Calibri"/>
          <w:color w:val="000000"/>
          <w:lang w:val="en-US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2823"/>
        <w:gridCol w:w="752"/>
        <w:gridCol w:w="1836"/>
        <w:gridCol w:w="3656"/>
      </w:tblGrid>
      <w:tr w:rsidR="004C7F2B" w:rsidRPr="00AF2717" w14:paraId="5053FD02" w14:textId="77777777" w:rsidTr="006E65C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1FDF307D" w14:textId="597A0425" w:rsidR="004C7F2B" w:rsidRPr="00A157A8" w:rsidRDefault="004C7F2B" w:rsidP="006E65C3">
            <w:pPr>
              <w:rPr>
                <w:rFonts w:eastAsia="Calibri" w:cs="Consolas"/>
                <w:lang w:val="en-US" w:eastAsia="es-PE"/>
              </w:rPr>
            </w:pPr>
            <w:r w:rsidRPr="00B763B7">
              <w:rPr>
                <w:rFonts w:cs="Calibri"/>
                <w:b/>
                <w:color w:val="000000"/>
                <w:lang w:val="en-US"/>
              </w:rPr>
              <w:t>CENTROMEDICO.</w:t>
            </w:r>
            <w:r>
              <w:rPr>
                <w:rFonts w:cs="Calibri"/>
                <w:b/>
                <w:color w:val="000000"/>
                <w:lang w:val="en-US"/>
              </w:rPr>
              <w:t xml:space="preserve"> </w:t>
            </w:r>
            <w:r w:rsidRPr="004C7F2B">
              <w:rPr>
                <w:rFonts w:cs="Calibri"/>
                <w:b/>
                <w:color w:val="000000"/>
                <w:lang w:val="en-US"/>
              </w:rPr>
              <w:t>VALIDARACCESO</w:t>
            </w:r>
          </w:p>
        </w:tc>
      </w:tr>
      <w:tr w:rsidR="004C7F2B" w:rsidRPr="006D04CA" w14:paraId="382B6C27" w14:textId="77777777" w:rsidTr="006E65C3">
        <w:tc>
          <w:tcPr>
            <w:tcW w:w="9067" w:type="dxa"/>
            <w:gridSpan w:val="4"/>
            <w:shd w:val="clear" w:color="auto" w:fill="FFFFFF" w:themeFill="background1"/>
          </w:tcPr>
          <w:p w14:paraId="411E0826" w14:textId="7C3F0D0F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Función que valida el acceso a un usuario especifico</w:t>
            </w:r>
            <w:r w:rsidRPr="006D04CA">
              <w:rPr>
                <w:rFonts w:eastAsia="Calibri" w:cs="Consolas"/>
                <w:lang w:val="es-MX" w:eastAsia="es-PE"/>
              </w:rPr>
              <w:t>.</w:t>
            </w:r>
          </w:p>
        </w:tc>
      </w:tr>
      <w:tr w:rsidR="004C7F2B" w:rsidRPr="006D04CA" w14:paraId="6C0057E0" w14:textId="77777777" w:rsidTr="006E65C3">
        <w:tc>
          <w:tcPr>
            <w:tcW w:w="2823" w:type="dxa"/>
            <w:shd w:val="clear" w:color="auto" w:fill="BFBFBF" w:themeFill="background1" w:themeFillShade="BF"/>
          </w:tcPr>
          <w:p w14:paraId="74E0DF8B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Parámetro</w:t>
            </w:r>
          </w:p>
        </w:tc>
        <w:tc>
          <w:tcPr>
            <w:tcW w:w="752" w:type="dxa"/>
            <w:shd w:val="clear" w:color="auto" w:fill="BFBFBF" w:themeFill="background1" w:themeFillShade="BF"/>
          </w:tcPr>
          <w:p w14:paraId="71ECCD5B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Modo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48F11A0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Tipo Dato</w:t>
            </w:r>
          </w:p>
        </w:tc>
        <w:tc>
          <w:tcPr>
            <w:tcW w:w="3656" w:type="dxa"/>
            <w:shd w:val="clear" w:color="auto" w:fill="BFBFBF" w:themeFill="background1" w:themeFillShade="BF"/>
          </w:tcPr>
          <w:p w14:paraId="1FA3DA74" w14:textId="77777777" w:rsidR="004C7F2B" w:rsidRPr="006D04CA" w:rsidRDefault="004C7F2B" w:rsidP="006E65C3">
            <w:pPr>
              <w:jc w:val="center"/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Observación</w:t>
            </w:r>
          </w:p>
        </w:tc>
      </w:tr>
      <w:tr w:rsidR="004C7F2B" w:rsidRPr="006D04CA" w14:paraId="3B95512E" w14:textId="77777777" w:rsidTr="006E65C3">
        <w:tc>
          <w:tcPr>
            <w:tcW w:w="2823" w:type="dxa"/>
          </w:tcPr>
          <w:p w14:paraId="64380E01" w14:textId="4312040D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 w:rsidRPr="004C7F2B">
              <w:rPr>
                <w:rFonts w:eastAsia="Calibri" w:cs="Consolas"/>
                <w:lang w:val="es-MX" w:eastAsia="es-PE"/>
              </w:rPr>
              <w:t>usuario</w:t>
            </w:r>
          </w:p>
        </w:tc>
        <w:tc>
          <w:tcPr>
            <w:tcW w:w="752" w:type="dxa"/>
          </w:tcPr>
          <w:p w14:paraId="557E3047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650EED8E" w14:textId="2CB5D235" w:rsidR="004C7F2B" w:rsidRPr="006D04CA" w:rsidRDefault="004C7F2B" w:rsidP="006E65C3">
            <w:pPr>
              <w:rPr>
                <w:rFonts w:eastAsia="Calibri" w:cs="Consolas"/>
                <w:lang w:val="en-US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VAR</w:t>
            </w:r>
            <w:r w:rsidRPr="006D04CA">
              <w:rPr>
                <w:rFonts w:eastAsia="Calibri" w:cs="Consolas"/>
                <w:lang w:val="en-US" w:eastAsia="es-PE"/>
              </w:rPr>
              <w:t>CHAR2</w:t>
            </w:r>
          </w:p>
        </w:tc>
        <w:tc>
          <w:tcPr>
            <w:tcW w:w="3656" w:type="dxa"/>
          </w:tcPr>
          <w:p w14:paraId="08BC51A8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4C7F2B" w:rsidRPr="006D04CA" w14:paraId="512F648E" w14:textId="77777777" w:rsidTr="006E65C3">
        <w:tc>
          <w:tcPr>
            <w:tcW w:w="2823" w:type="dxa"/>
          </w:tcPr>
          <w:p w14:paraId="193D2BE3" w14:textId="661018A6" w:rsidR="004C7F2B" w:rsidRPr="004C7F2B" w:rsidRDefault="004C7F2B" w:rsidP="006E65C3">
            <w:pPr>
              <w:rPr>
                <w:rFonts w:eastAsia="Calibri" w:cs="Consolas"/>
                <w:lang w:val="es-MX" w:eastAsia="es-PE"/>
              </w:rPr>
            </w:pPr>
            <w:proofErr w:type="spellStart"/>
            <w:r w:rsidRPr="004C7F2B">
              <w:rPr>
                <w:rFonts w:eastAsia="Calibri" w:cs="Consolas"/>
                <w:lang w:val="es-MX" w:eastAsia="es-PE"/>
              </w:rPr>
              <w:t>contrasena</w:t>
            </w:r>
            <w:proofErr w:type="spellEnd"/>
          </w:p>
        </w:tc>
        <w:tc>
          <w:tcPr>
            <w:tcW w:w="752" w:type="dxa"/>
          </w:tcPr>
          <w:p w14:paraId="5AC96DF1" w14:textId="372276B5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IN</w:t>
            </w:r>
          </w:p>
        </w:tc>
        <w:tc>
          <w:tcPr>
            <w:tcW w:w="1836" w:type="dxa"/>
          </w:tcPr>
          <w:p w14:paraId="7C8BA584" w14:textId="4C2C8955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VAR</w:t>
            </w:r>
            <w:r w:rsidRPr="006D04CA">
              <w:rPr>
                <w:rFonts w:eastAsia="Calibri" w:cs="Consolas"/>
                <w:lang w:val="en-US" w:eastAsia="es-PE"/>
              </w:rPr>
              <w:t>CHAR2</w:t>
            </w:r>
          </w:p>
        </w:tc>
        <w:tc>
          <w:tcPr>
            <w:tcW w:w="3656" w:type="dxa"/>
          </w:tcPr>
          <w:p w14:paraId="1459B988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</w:p>
        </w:tc>
      </w:tr>
      <w:tr w:rsidR="004C7F2B" w:rsidRPr="006D04CA" w14:paraId="76B3A8C9" w14:textId="77777777" w:rsidTr="006E65C3">
        <w:tc>
          <w:tcPr>
            <w:tcW w:w="2823" w:type="dxa"/>
          </w:tcPr>
          <w:p w14:paraId="4407D7A8" w14:textId="65C91878" w:rsidR="004C7F2B" w:rsidRPr="004C7F2B" w:rsidRDefault="004C7F2B" w:rsidP="006E65C3">
            <w:pPr>
              <w:rPr>
                <w:rFonts w:eastAsia="Calibri" w:cs="Consolas"/>
                <w:lang w:val="es-MX" w:eastAsia="es-PE"/>
              </w:rPr>
            </w:pPr>
            <w:r w:rsidRPr="004C7F2B">
              <w:rPr>
                <w:rFonts w:eastAsia="Calibri" w:cs="Consolas"/>
                <w:lang w:val="es-MX" w:eastAsia="es-PE"/>
              </w:rPr>
              <w:t>resultado</w:t>
            </w:r>
          </w:p>
        </w:tc>
        <w:tc>
          <w:tcPr>
            <w:tcW w:w="752" w:type="dxa"/>
          </w:tcPr>
          <w:p w14:paraId="7BE90EAF" w14:textId="45A42950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>
              <w:rPr>
                <w:rFonts w:eastAsia="Calibri" w:cs="Consolas"/>
                <w:lang w:val="es-MX" w:eastAsia="es-PE"/>
              </w:rPr>
              <w:t>OUT</w:t>
            </w:r>
          </w:p>
        </w:tc>
        <w:tc>
          <w:tcPr>
            <w:tcW w:w="1836" w:type="dxa"/>
          </w:tcPr>
          <w:p w14:paraId="36E55ACB" w14:textId="7DC05A02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  <w:r w:rsidRPr="006D04CA">
              <w:rPr>
                <w:rFonts w:eastAsia="Calibri" w:cs="Consolas"/>
                <w:lang w:val="es-MX" w:eastAsia="es-PE"/>
              </w:rPr>
              <w:t>NUM</w:t>
            </w:r>
            <w:r w:rsidRPr="006D04CA">
              <w:rPr>
                <w:rFonts w:eastAsia="Calibri" w:cs="Consolas"/>
                <w:lang w:val="en-US" w:eastAsia="es-PE"/>
              </w:rPr>
              <w:t>BER</w:t>
            </w:r>
          </w:p>
        </w:tc>
        <w:tc>
          <w:tcPr>
            <w:tcW w:w="3656" w:type="dxa"/>
          </w:tcPr>
          <w:p w14:paraId="17D8E41B" w14:textId="77777777" w:rsidR="004C7F2B" w:rsidRPr="006D04CA" w:rsidRDefault="004C7F2B" w:rsidP="006E65C3">
            <w:pPr>
              <w:rPr>
                <w:rFonts w:eastAsia="Calibri" w:cs="Consolas"/>
                <w:lang w:val="es-MX" w:eastAsia="es-PE"/>
              </w:rPr>
            </w:pPr>
          </w:p>
        </w:tc>
      </w:tr>
    </w:tbl>
    <w:p w14:paraId="256CE63D" w14:textId="535F66F5" w:rsidR="004C7F2B" w:rsidRDefault="004C7F2B" w:rsidP="004C7F2B">
      <w:pPr>
        <w:rPr>
          <w:lang w:val="en-US" w:eastAsia="es-PE"/>
        </w:rPr>
      </w:pPr>
    </w:p>
    <w:p w14:paraId="0DFDA97C" w14:textId="095D7F6F" w:rsidR="00871FAC" w:rsidRDefault="00871FAC" w:rsidP="004C7F2B">
      <w:pPr>
        <w:rPr>
          <w:lang w:val="en-US" w:eastAsia="es-PE"/>
        </w:rPr>
      </w:pPr>
    </w:p>
    <w:p w14:paraId="62EE750D" w14:textId="077BAF5D" w:rsidR="00871FAC" w:rsidRDefault="00871FAC" w:rsidP="004C7F2B">
      <w:pPr>
        <w:rPr>
          <w:lang w:val="en-US" w:eastAsia="es-PE"/>
        </w:rPr>
      </w:pPr>
    </w:p>
    <w:p w14:paraId="2F032CBF" w14:textId="309527C6" w:rsidR="00871FAC" w:rsidRDefault="00871FAC" w:rsidP="004C7F2B">
      <w:pPr>
        <w:rPr>
          <w:lang w:val="en-US" w:eastAsia="es-PE"/>
        </w:rPr>
      </w:pPr>
    </w:p>
    <w:p w14:paraId="5173043C" w14:textId="62BDC057" w:rsidR="00871FAC" w:rsidRDefault="00871FAC" w:rsidP="004C7F2B">
      <w:pPr>
        <w:rPr>
          <w:lang w:val="en-US" w:eastAsia="es-PE"/>
        </w:rPr>
      </w:pPr>
    </w:p>
    <w:p w14:paraId="33CF0D45" w14:textId="786571FA" w:rsidR="00871FAC" w:rsidRDefault="00871FAC" w:rsidP="00871FAC">
      <w:pPr>
        <w:pStyle w:val="Ttulo2"/>
        <w:numPr>
          <w:ilvl w:val="0"/>
          <w:numId w:val="37"/>
        </w:numPr>
        <w:jc w:val="center"/>
        <w:rPr>
          <w:color w:val="808080" w:themeColor="background1" w:themeShade="80"/>
          <w:sz w:val="28"/>
        </w:rPr>
      </w:pPr>
      <w:r>
        <w:rPr>
          <w:color w:val="808080" w:themeColor="background1" w:themeShade="80"/>
          <w:sz w:val="28"/>
        </w:rPr>
        <w:lastRenderedPageBreak/>
        <w:t>Diagrama de Base de datos</w:t>
      </w:r>
    </w:p>
    <w:p w14:paraId="66D288AB" w14:textId="77777777" w:rsidR="00871FAC" w:rsidRPr="00871FAC" w:rsidRDefault="00871FAC" w:rsidP="00871FAC">
      <w:bookmarkStart w:id="10" w:name="_GoBack"/>
      <w:bookmarkEnd w:id="10"/>
    </w:p>
    <w:p w14:paraId="7B16F15A" w14:textId="68022BBD" w:rsidR="00871FAC" w:rsidRPr="004C7F2B" w:rsidRDefault="00871FAC" w:rsidP="004C7F2B">
      <w:pPr>
        <w:rPr>
          <w:lang w:val="en-US" w:eastAsia="es-PE"/>
        </w:rPr>
      </w:pPr>
      <w:r>
        <w:rPr>
          <w:noProof/>
          <w:lang w:val="es-MX" w:eastAsia="es-MX"/>
        </w:rPr>
        <w:drawing>
          <wp:inline distT="0" distB="0" distL="0" distR="0" wp14:anchorId="3654D6BD" wp14:editId="2BB0036B">
            <wp:extent cx="5850890" cy="44151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FAC" w:rsidRPr="004C7F2B" w:rsidSect="0038266D">
      <w:headerReference w:type="default" r:id="rId21"/>
      <w:footerReference w:type="default" r:id="rId22"/>
      <w:pgSz w:w="12240" w:h="15840"/>
      <w:pgMar w:top="1276" w:right="1325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0A0FA" w14:textId="77777777" w:rsidR="00B4246A" w:rsidRDefault="00B4246A" w:rsidP="00CF76CA">
      <w:pPr>
        <w:spacing w:after="0" w:line="240" w:lineRule="auto"/>
      </w:pPr>
      <w:r>
        <w:separator/>
      </w:r>
    </w:p>
  </w:endnote>
  <w:endnote w:type="continuationSeparator" w:id="0">
    <w:p w14:paraId="5BD7B4E1" w14:textId="77777777" w:rsidR="00B4246A" w:rsidRDefault="00B4246A" w:rsidP="00CF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LGC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3929062"/>
      <w:docPartObj>
        <w:docPartGallery w:val="Page Numbers (Bottom of Page)"/>
        <w:docPartUnique/>
      </w:docPartObj>
    </w:sdtPr>
    <w:sdtEndPr/>
    <w:sdtContent>
      <w:p w14:paraId="0EB546F9" w14:textId="29F7A414" w:rsidR="00761B1B" w:rsidRDefault="00761B1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FAC" w:rsidRPr="00871FAC">
          <w:rPr>
            <w:noProof/>
            <w:lang w:val="es-ES"/>
          </w:rPr>
          <w:t>8</w:t>
        </w:r>
        <w:r>
          <w:fldChar w:fldCharType="end"/>
        </w:r>
      </w:p>
    </w:sdtContent>
  </w:sdt>
  <w:p w14:paraId="1DA6542E" w14:textId="77777777" w:rsidR="00761B1B" w:rsidRDefault="00761B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A516B" w14:textId="77777777" w:rsidR="00B4246A" w:rsidRDefault="00B4246A" w:rsidP="00CF76CA">
      <w:pPr>
        <w:spacing w:after="0" w:line="240" w:lineRule="auto"/>
      </w:pPr>
      <w:r>
        <w:separator/>
      </w:r>
    </w:p>
  </w:footnote>
  <w:footnote w:type="continuationSeparator" w:id="0">
    <w:p w14:paraId="1B4E2F43" w14:textId="77777777" w:rsidR="00B4246A" w:rsidRDefault="00B4246A" w:rsidP="00CF7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08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879"/>
      <w:gridCol w:w="2095"/>
      <w:gridCol w:w="3700"/>
      <w:gridCol w:w="1070"/>
      <w:gridCol w:w="764"/>
    </w:tblGrid>
    <w:tr w:rsidR="00761B1B" w:rsidRPr="00481324" w14:paraId="23D7CA74" w14:textId="77777777" w:rsidTr="5886516D">
      <w:trPr>
        <w:trHeight w:val="343"/>
        <w:jc w:val="center"/>
      </w:trPr>
      <w:tc>
        <w:tcPr>
          <w:tcW w:w="2879" w:type="dxa"/>
          <w:vMerge w:val="restart"/>
        </w:tcPr>
        <w:p w14:paraId="2C7FB731" w14:textId="2D95EBD2" w:rsidR="00761B1B" w:rsidRPr="00481324" w:rsidRDefault="00761B1B" w:rsidP="009A5DB4">
          <w:pPr>
            <w:tabs>
              <w:tab w:val="center" w:pos="4419"/>
              <w:tab w:val="right" w:pos="8838"/>
            </w:tabs>
            <w:spacing w:after="0" w:line="384" w:lineRule="atLeast"/>
            <w:jc w:val="center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  <w:r>
            <w:rPr>
              <w:b/>
              <w:noProof/>
              <w:color w:val="202124"/>
              <w:sz w:val="26"/>
              <w:szCs w:val="26"/>
              <w:highlight w:val="white"/>
              <w:lang w:val="es-MX" w:eastAsia="es-MX"/>
            </w:rPr>
            <w:drawing>
              <wp:inline distT="114300" distB="114300" distL="114300" distR="114300" wp14:anchorId="5E25B3DC" wp14:editId="7E112ED1">
                <wp:extent cx="533400" cy="609600"/>
                <wp:effectExtent l="0" t="0" r="0" b="0"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582" cy="60980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95" w:type="dxa"/>
          <w:vAlign w:val="center"/>
        </w:tcPr>
        <w:p w14:paraId="346822E8" w14:textId="51519DD0" w:rsidR="00761B1B" w:rsidRPr="00481324" w:rsidRDefault="00761B1B" w:rsidP="0048132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Proyecto</w:t>
          </w:r>
          <w:r w:rsidRPr="00481324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:</w:t>
          </w:r>
        </w:p>
      </w:tc>
      <w:tc>
        <w:tcPr>
          <w:tcW w:w="5534" w:type="dxa"/>
          <w:gridSpan w:val="3"/>
          <w:vAlign w:val="center"/>
        </w:tcPr>
        <w:p w14:paraId="24F8F3E2" w14:textId="0CD44537" w:rsidR="00761B1B" w:rsidRPr="00175B12" w:rsidRDefault="00761B1B" w:rsidP="00C97B99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t>Sistema Atención Médica - Citas</w:t>
          </w:r>
        </w:p>
      </w:tc>
    </w:tr>
    <w:tr w:rsidR="00761B1B" w:rsidRPr="00481324" w14:paraId="27A7D646" w14:textId="77777777" w:rsidTr="5886516D">
      <w:trPr>
        <w:trHeight w:val="242"/>
        <w:jc w:val="center"/>
      </w:trPr>
      <w:tc>
        <w:tcPr>
          <w:tcW w:w="2879" w:type="dxa"/>
          <w:vMerge/>
        </w:tcPr>
        <w:p w14:paraId="5023141B" w14:textId="77777777" w:rsidR="00761B1B" w:rsidRPr="00481324" w:rsidRDefault="00761B1B" w:rsidP="00481324">
          <w:pPr>
            <w:tabs>
              <w:tab w:val="center" w:pos="4419"/>
              <w:tab w:val="right" w:pos="8838"/>
            </w:tabs>
            <w:spacing w:after="0" w:line="384" w:lineRule="atLeast"/>
            <w:jc w:val="both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</w:p>
      </w:tc>
      <w:tc>
        <w:tcPr>
          <w:tcW w:w="2095" w:type="dxa"/>
          <w:vAlign w:val="center"/>
        </w:tcPr>
        <w:p w14:paraId="03AE1623" w14:textId="7A057B2B" w:rsidR="00761B1B" w:rsidRPr="00481324" w:rsidRDefault="00761B1B" w:rsidP="0048132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Empresa</w:t>
          </w:r>
          <w:r w:rsidRPr="00481324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:</w:t>
          </w:r>
        </w:p>
      </w:tc>
      <w:tc>
        <w:tcPr>
          <w:tcW w:w="5534" w:type="dxa"/>
          <w:gridSpan w:val="3"/>
          <w:vAlign w:val="center"/>
        </w:tcPr>
        <w:p w14:paraId="42E73BF8" w14:textId="22B3E50B" w:rsidR="00761B1B" w:rsidRPr="001F17D6" w:rsidRDefault="00761B1B" w:rsidP="00F47B0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color w:val="0000FF"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t>Plutón SAC</w:t>
          </w:r>
        </w:p>
      </w:tc>
    </w:tr>
    <w:tr w:rsidR="00761B1B" w:rsidRPr="00481324" w14:paraId="21847DF3" w14:textId="77777777" w:rsidTr="5886516D">
      <w:trPr>
        <w:trHeight w:val="253"/>
        <w:jc w:val="center"/>
      </w:trPr>
      <w:tc>
        <w:tcPr>
          <w:tcW w:w="2879" w:type="dxa"/>
          <w:vMerge/>
        </w:tcPr>
        <w:p w14:paraId="1F3B1409" w14:textId="77777777" w:rsidR="00761B1B" w:rsidRPr="00481324" w:rsidRDefault="00761B1B" w:rsidP="00481324">
          <w:pPr>
            <w:tabs>
              <w:tab w:val="center" w:pos="4419"/>
              <w:tab w:val="right" w:pos="8838"/>
            </w:tabs>
            <w:spacing w:after="0" w:line="384" w:lineRule="atLeast"/>
            <w:jc w:val="both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</w:p>
      </w:tc>
      <w:tc>
        <w:tcPr>
          <w:tcW w:w="2095" w:type="dxa"/>
          <w:vAlign w:val="center"/>
        </w:tcPr>
        <w:p w14:paraId="1DBC41B2" w14:textId="77777777" w:rsidR="00761B1B" w:rsidRPr="00481324" w:rsidRDefault="00761B1B" w:rsidP="0048132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 w:rsidRPr="00481324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Plantilla:</w:t>
          </w:r>
        </w:p>
      </w:tc>
      <w:tc>
        <w:tcPr>
          <w:tcW w:w="3700" w:type="dxa"/>
          <w:vAlign w:val="center"/>
        </w:tcPr>
        <w:p w14:paraId="24101BB8" w14:textId="07B7376B" w:rsidR="00761B1B" w:rsidRPr="00481324" w:rsidRDefault="00761B1B" w:rsidP="00C673A1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  <w:r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t>Especificación de Base de Datos.</w:t>
          </w:r>
        </w:p>
      </w:tc>
      <w:tc>
        <w:tcPr>
          <w:tcW w:w="1070" w:type="dxa"/>
          <w:vAlign w:val="center"/>
        </w:tcPr>
        <w:p w14:paraId="0F649260" w14:textId="77777777" w:rsidR="00761B1B" w:rsidRPr="00481324" w:rsidRDefault="00761B1B" w:rsidP="00481324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</w:pPr>
          <w:r w:rsidRPr="00481324">
            <w:rPr>
              <w:rFonts w:ascii="Arial" w:eastAsia="Times New Roman" w:hAnsi="Arial" w:cs="Arial"/>
              <w:b/>
              <w:sz w:val="20"/>
              <w:szCs w:val="20"/>
              <w:lang w:val="es-ES_tradnl" w:eastAsia="es-ES"/>
            </w:rPr>
            <w:t>Versión</w:t>
          </w:r>
        </w:p>
      </w:tc>
      <w:tc>
        <w:tcPr>
          <w:tcW w:w="764" w:type="dxa"/>
          <w:vAlign w:val="center"/>
        </w:tcPr>
        <w:p w14:paraId="18D47DB4" w14:textId="77777777" w:rsidR="00761B1B" w:rsidRPr="00481324" w:rsidRDefault="00761B1B" w:rsidP="00481324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</w:pPr>
          <w:r w:rsidRPr="00481324">
            <w:rPr>
              <w:rFonts w:ascii="Arial" w:eastAsia="Times New Roman" w:hAnsi="Arial" w:cs="Arial"/>
              <w:sz w:val="20"/>
              <w:szCs w:val="20"/>
              <w:lang w:val="es-ES_tradnl" w:eastAsia="es-ES"/>
            </w:rPr>
            <w:t>V1.0</w:t>
          </w:r>
        </w:p>
      </w:tc>
    </w:tr>
  </w:tbl>
  <w:p w14:paraId="562C75D1" w14:textId="77777777" w:rsidR="00761B1B" w:rsidRPr="00481324" w:rsidRDefault="00761B1B" w:rsidP="004813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0DAB5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36F04"/>
    <w:multiLevelType w:val="hybridMultilevel"/>
    <w:tmpl w:val="9C74A01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000CD6"/>
    <w:multiLevelType w:val="hybridMultilevel"/>
    <w:tmpl w:val="7B0E64FC"/>
    <w:lvl w:ilvl="0" w:tplc="97FE87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53038"/>
    <w:multiLevelType w:val="hybridMultilevel"/>
    <w:tmpl w:val="36969E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53685"/>
    <w:multiLevelType w:val="multilevel"/>
    <w:tmpl w:val="AAAAC6C4"/>
    <w:lvl w:ilvl="0">
      <w:start w:val="1"/>
      <w:numFmt w:val="decimal"/>
      <w:lvlText w:val="%1"/>
      <w:lvlJc w:val="left"/>
      <w:pPr>
        <w:ind w:left="480" w:hanging="480"/>
      </w:pPr>
      <w:rPr>
        <w:rFonts w:ascii="Calibri" w:eastAsia="DejaVu LGC Sans" w:hAnsi="Calibri" w:cs="Calibri" w:hint="default"/>
        <w:b/>
        <w:color w:val="000000"/>
        <w:sz w:val="24"/>
      </w:rPr>
    </w:lvl>
    <w:lvl w:ilvl="1">
      <w:start w:val="1"/>
      <w:numFmt w:val="decimal"/>
      <w:lvlText w:val="%1.%2"/>
      <w:lvlJc w:val="left"/>
      <w:pPr>
        <w:ind w:left="1685" w:hanging="480"/>
      </w:pPr>
      <w:rPr>
        <w:rFonts w:ascii="Calibri" w:eastAsia="DejaVu LGC Sans" w:hAnsi="Calibri" w:cs="Calibri" w:hint="default"/>
        <w:b/>
        <w:color w:val="000000"/>
        <w:sz w:val="24"/>
      </w:rPr>
    </w:lvl>
    <w:lvl w:ilvl="2">
      <w:start w:val="3"/>
      <w:numFmt w:val="decimal"/>
      <w:lvlText w:val="%1.%2.%3"/>
      <w:lvlJc w:val="left"/>
      <w:pPr>
        <w:ind w:left="3130" w:hanging="720"/>
      </w:pPr>
      <w:rPr>
        <w:rFonts w:ascii="Calibri" w:eastAsia="DejaVu LGC Sans" w:hAnsi="Calibri" w:cs="Calibri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4695" w:hanging="1080"/>
      </w:pPr>
      <w:rPr>
        <w:rFonts w:ascii="Calibri" w:eastAsia="DejaVu LGC Sans" w:hAnsi="Calibri" w:cs="Calibri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5900" w:hanging="1080"/>
      </w:pPr>
      <w:rPr>
        <w:rFonts w:ascii="Calibri" w:eastAsia="DejaVu LGC Sans" w:hAnsi="Calibri" w:cs="Calibri" w:hint="default"/>
        <w:b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7465" w:hanging="1440"/>
      </w:pPr>
      <w:rPr>
        <w:rFonts w:ascii="Calibri" w:eastAsia="DejaVu LGC Sans" w:hAnsi="Calibri" w:cs="Calibri" w:hint="default"/>
        <w:b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9030" w:hanging="1800"/>
      </w:pPr>
      <w:rPr>
        <w:rFonts w:ascii="Calibri" w:eastAsia="DejaVu LGC Sans" w:hAnsi="Calibri" w:cs="Calibri" w:hint="default"/>
        <w:b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0235" w:hanging="1800"/>
      </w:pPr>
      <w:rPr>
        <w:rFonts w:ascii="Calibri" w:eastAsia="DejaVu LGC Sans" w:hAnsi="Calibri" w:cs="Calibri" w:hint="default"/>
        <w:b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1800" w:hanging="2160"/>
      </w:pPr>
      <w:rPr>
        <w:rFonts w:ascii="Calibri" w:eastAsia="DejaVu LGC Sans" w:hAnsi="Calibri" w:cs="Calibri" w:hint="default"/>
        <w:b/>
        <w:color w:val="000000"/>
        <w:sz w:val="24"/>
      </w:rPr>
    </w:lvl>
  </w:abstractNum>
  <w:abstractNum w:abstractNumId="5" w15:restartNumberingAfterBreak="0">
    <w:nsid w:val="11E24092"/>
    <w:multiLevelType w:val="hybridMultilevel"/>
    <w:tmpl w:val="A0846E88"/>
    <w:lvl w:ilvl="0" w:tplc="28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 w15:restartNumberingAfterBreak="0">
    <w:nsid w:val="14971041"/>
    <w:multiLevelType w:val="hybridMultilevel"/>
    <w:tmpl w:val="02582102"/>
    <w:lvl w:ilvl="0" w:tplc="3F9EF6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FF0000"/>
        <w:sz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D0994"/>
    <w:multiLevelType w:val="hybridMultilevel"/>
    <w:tmpl w:val="68DC49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834B5"/>
    <w:multiLevelType w:val="hybridMultilevel"/>
    <w:tmpl w:val="F29CE39A"/>
    <w:lvl w:ilvl="0" w:tplc="05B44600">
      <w:start w:val="1"/>
      <w:numFmt w:val="lowerLetter"/>
      <w:lvlText w:val="%1)"/>
      <w:lvlJc w:val="left"/>
      <w:pPr>
        <w:ind w:left="644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E1B16C2"/>
    <w:multiLevelType w:val="hybridMultilevel"/>
    <w:tmpl w:val="A0AC4F30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0E81CB5"/>
    <w:multiLevelType w:val="multilevel"/>
    <w:tmpl w:val="1CA8A9F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25793AEF"/>
    <w:multiLevelType w:val="multilevel"/>
    <w:tmpl w:val="5240D8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54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  <w:b/>
      </w:rPr>
    </w:lvl>
  </w:abstractNum>
  <w:abstractNum w:abstractNumId="12" w15:restartNumberingAfterBreak="0">
    <w:nsid w:val="2B797050"/>
    <w:multiLevelType w:val="hybridMultilevel"/>
    <w:tmpl w:val="E7C4CFB6"/>
    <w:lvl w:ilvl="0" w:tplc="EE887110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FDB2B9B"/>
    <w:multiLevelType w:val="hybridMultilevel"/>
    <w:tmpl w:val="1EB20686"/>
    <w:lvl w:ilvl="0" w:tplc="02D273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84A92"/>
    <w:multiLevelType w:val="hybridMultilevel"/>
    <w:tmpl w:val="0DC0D776"/>
    <w:lvl w:ilvl="0" w:tplc="02D273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B1D"/>
    <w:multiLevelType w:val="hybridMultilevel"/>
    <w:tmpl w:val="BA7CC814"/>
    <w:lvl w:ilvl="0" w:tplc="28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 w15:restartNumberingAfterBreak="0">
    <w:nsid w:val="330E4F6B"/>
    <w:multiLevelType w:val="hybridMultilevel"/>
    <w:tmpl w:val="0E10C9C2"/>
    <w:lvl w:ilvl="0" w:tplc="2C1EE0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861E3B"/>
    <w:multiLevelType w:val="multilevel"/>
    <w:tmpl w:val="20C0C6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18" w15:restartNumberingAfterBreak="0">
    <w:nsid w:val="37A277DB"/>
    <w:multiLevelType w:val="hybridMultilevel"/>
    <w:tmpl w:val="5630FB8A"/>
    <w:lvl w:ilvl="0" w:tplc="547235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C699B"/>
    <w:multiLevelType w:val="hybridMultilevel"/>
    <w:tmpl w:val="391EB3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54291"/>
    <w:multiLevelType w:val="hybridMultilevel"/>
    <w:tmpl w:val="F5C8BCB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49616A"/>
    <w:multiLevelType w:val="hybridMultilevel"/>
    <w:tmpl w:val="5630FB8A"/>
    <w:lvl w:ilvl="0" w:tplc="547235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4004D5"/>
    <w:multiLevelType w:val="hybridMultilevel"/>
    <w:tmpl w:val="B71425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355E8"/>
    <w:multiLevelType w:val="hybridMultilevel"/>
    <w:tmpl w:val="B950D4F2"/>
    <w:lvl w:ilvl="0" w:tplc="0E2626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A0718"/>
    <w:multiLevelType w:val="hybridMultilevel"/>
    <w:tmpl w:val="1674D7EA"/>
    <w:lvl w:ilvl="0" w:tplc="9008E9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E379FC"/>
    <w:multiLevelType w:val="multilevel"/>
    <w:tmpl w:val="34D403C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54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  <w:b/>
      </w:rPr>
    </w:lvl>
  </w:abstractNum>
  <w:abstractNum w:abstractNumId="26" w15:restartNumberingAfterBreak="0">
    <w:nsid w:val="4ECB1305"/>
    <w:multiLevelType w:val="hybridMultilevel"/>
    <w:tmpl w:val="9934CCC0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7" w15:restartNumberingAfterBreak="0">
    <w:nsid w:val="50CB2F1A"/>
    <w:multiLevelType w:val="hybridMultilevel"/>
    <w:tmpl w:val="58E012D8"/>
    <w:lvl w:ilvl="0" w:tplc="2B86296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52C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3234EA"/>
    <w:multiLevelType w:val="multilevel"/>
    <w:tmpl w:val="203CF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4" w:hanging="26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54F548F"/>
    <w:multiLevelType w:val="hybridMultilevel"/>
    <w:tmpl w:val="A526314A"/>
    <w:lvl w:ilvl="0" w:tplc="50903DE4">
      <w:start w:val="1"/>
      <w:numFmt w:val="bullet"/>
      <w:lvlText w:val="-"/>
      <w:lvlJc w:val="left"/>
      <w:pPr>
        <w:ind w:left="1080" w:hanging="360"/>
      </w:pPr>
      <w:rPr>
        <w:rFonts w:ascii="Calibri" w:eastAsia="DejaVu LGC Sans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56A64F4"/>
    <w:multiLevelType w:val="hybridMultilevel"/>
    <w:tmpl w:val="87BCBCB6"/>
    <w:lvl w:ilvl="0" w:tplc="4260D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85D33"/>
    <w:multiLevelType w:val="hybridMultilevel"/>
    <w:tmpl w:val="ADFE6D32"/>
    <w:lvl w:ilvl="0" w:tplc="02D273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2404EA"/>
    <w:multiLevelType w:val="hybridMultilevel"/>
    <w:tmpl w:val="67B28804"/>
    <w:lvl w:ilvl="0" w:tplc="28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BFA12A2"/>
    <w:multiLevelType w:val="hybridMultilevel"/>
    <w:tmpl w:val="06EA8A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7718D"/>
    <w:multiLevelType w:val="hybridMultilevel"/>
    <w:tmpl w:val="27DECB0C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4B05F58"/>
    <w:multiLevelType w:val="hybridMultilevel"/>
    <w:tmpl w:val="2CBA5F84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C00CE6"/>
    <w:multiLevelType w:val="multilevel"/>
    <w:tmpl w:val="7E445BF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647"/>
        </w:tabs>
        <w:ind w:left="1287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.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1584" w:hanging="1584"/>
      </w:pPr>
    </w:lvl>
  </w:abstractNum>
  <w:abstractNum w:abstractNumId="38" w15:restartNumberingAfterBreak="0">
    <w:nsid w:val="78C040FA"/>
    <w:multiLevelType w:val="hybridMultilevel"/>
    <w:tmpl w:val="317EF63E"/>
    <w:lvl w:ilvl="0" w:tplc="FE46623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74DA9"/>
    <w:multiLevelType w:val="hybridMultilevel"/>
    <w:tmpl w:val="43DE2012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0" w15:restartNumberingAfterBreak="0">
    <w:nsid w:val="7FB233FD"/>
    <w:multiLevelType w:val="multilevel"/>
    <w:tmpl w:val="8940FF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0"/>
  </w:num>
  <w:num w:numId="3">
    <w:abstractNumId w:val="27"/>
  </w:num>
  <w:num w:numId="4">
    <w:abstractNumId w:val="15"/>
  </w:num>
  <w:num w:numId="5">
    <w:abstractNumId w:val="5"/>
  </w:num>
  <w:num w:numId="6">
    <w:abstractNumId w:val="19"/>
  </w:num>
  <w:num w:numId="7">
    <w:abstractNumId w:val="32"/>
  </w:num>
  <w:num w:numId="8">
    <w:abstractNumId w:val="3"/>
  </w:num>
  <w:num w:numId="9">
    <w:abstractNumId w:val="14"/>
  </w:num>
  <w:num w:numId="10">
    <w:abstractNumId w:val="3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2"/>
  </w:num>
  <w:num w:numId="14">
    <w:abstractNumId w:val="8"/>
  </w:num>
  <w:num w:numId="15">
    <w:abstractNumId w:val="7"/>
  </w:num>
  <w:num w:numId="16">
    <w:abstractNumId w:val="6"/>
  </w:num>
  <w:num w:numId="17">
    <w:abstractNumId w:val="36"/>
  </w:num>
  <w:num w:numId="18">
    <w:abstractNumId w:val="35"/>
  </w:num>
  <w:num w:numId="19">
    <w:abstractNumId w:val="22"/>
  </w:num>
  <w:num w:numId="20">
    <w:abstractNumId w:val="20"/>
  </w:num>
  <w:num w:numId="21">
    <w:abstractNumId w:val="1"/>
  </w:num>
  <w:num w:numId="22">
    <w:abstractNumId w:val="17"/>
  </w:num>
  <w:num w:numId="23">
    <w:abstractNumId w:val="39"/>
  </w:num>
  <w:num w:numId="24">
    <w:abstractNumId w:val="26"/>
  </w:num>
  <w:num w:numId="25">
    <w:abstractNumId w:val="11"/>
  </w:num>
  <w:num w:numId="26">
    <w:abstractNumId w:val="9"/>
  </w:num>
  <w:num w:numId="27">
    <w:abstractNumId w:val="25"/>
  </w:num>
  <w:num w:numId="28">
    <w:abstractNumId w:val="4"/>
  </w:num>
  <w:num w:numId="29">
    <w:abstractNumId w:val="30"/>
  </w:num>
  <w:num w:numId="30">
    <w:abstractNumId w:val="29"/>
  </w:num>
  <w:num w:numId="31">
    <w:abstractNumId w:val="31"/>
  </w:num>
  <w:num w:numId="32">
    <w:abstractNumId w:val="16"/>
  </w:num>
  <w:num w:numId="33">
    <w:abstractNumId w:val="33"/>
  </w:num>
  <w:num w:numId="34">
    <w:abstractNumId w:val="2"/>
  </w:num>
  <w:num w:numId="35">
    <w:abstractNumId w:val="38"/>
  </w:num>
  <w:num w:numId="36">
    <w:abstractNumId w:val="24"/>
  </w:num>
  <w:num w:numId="37">
    <w:abstractNumId w:val="21"/>
  </w:num>
  <w:num w:numId="38">
    <w:abstractNumId w:val="28"/>
  </w:num>
  <w:num w:numId="39">
    <w:abstractNumId w:val="37"/>
  </w:num>
  <w:num w:numId="40">
    <w:abstractNumId w:val="40"/>
  </w:num>
  <w:num w:numId="41">
    <w:abstractNumId w:val="37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23"/>
  </w:num>
  <w:num w:numId="47">
    <w:abstractNumId w:val="37"/>
  </w:num>
  <w:num w:numId="48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526"/>
    <w:rsid w:val="0000417F"/>
    <w:rsid w:val="00013B8A"/>
    <w:rsid w:val="00016434"/>
    <w:rsid w:val="00020226"/>
    <w:rsid w:val="000235DA"/>
    <w:rsid w:val="00023C31"/>
    <w:rsid w:val="00031752"/>
    <w:rsid w:val="000343EB"/>
    <w:rsid w:val="00034D5C"/>
    <w:rsid w:val="00036B87"/>
    <w:rsid w:val="00040F00"/>
    <w:rsid w:val="0004327F"/>
    <w:rsid w:val="00046FB8"/>
    <w:rsid w:val="000477CC"/>
    <w:rsid w:val="00051743"/>
    <w:rsid w:val="00051FF1"/>
    <w:rsid w:val="00055E4F"/>
    <w:rsid w:val="00057348"/>
    <w:rsid w:val="00060D35"/>
    <w:rsid w:val="00062ABE"/>
    <w:rsid w:val="00064A29"/>
    <w:rsid w:val="00073E40"/>
    <w:rsid w:val="000746AF"/>
    <w:rsid w:val="000838F3"/>
    <w:rsid w:val="0008459A"/>
    <w:rsid w:val="00084F21"/>
    <w:rsid w:val="000A16CC"/>
    <w:rsid w:val="000A280D"/>
    <w:rsid w:val="000A2DA6"/>
    <w:rsid w:val="000A4068"/>
    <w:rsid w:val="000A4149"/>
    <w:rsid w:val="000A42AB"/>
    <w:rsid w:val="000A4E86"/>
    <w:rsid w:val="000B5AC5"/>
    <w:rsid w:val="000C6287"/>
    <w:rsid w:val="000D0969"/>
    <w:rsid w:val="000D16E3"/>
    <w:rsid w:val="000D1EA7"/>
    <w:rsid w:val="000D2DDC"/>
    <w:rsid w:val="000D3867"/>
    <w:rsid w:val="000E2343"/>
    <w:rsid w:val="000E6263"/>
    <w:rsid w:val="000E7310"/>
    <w:rsid w:val="000F3781"/>
    <w:rsid w:val="000F6AEE"/>
    <w:rsid w:val="000F7D56"/>
    <w:rsid w:val="00104566"/>
    <w:rsid w:val="0010541D"/>
    <w:rsid w:val="00110C38"/>
    <w:rsid w:val="00112FB2"/>
    <w:rsid w:val="001136FB"/>
    <w:rsid w:val="0011394D"/>
    <w:rsid w:val="00120E0B"/>
    <w:rsid w:val="00122539"/>
    <w:rsid w:val="00122B7F"/>
    <w:rsid w:val="00130A6D"/>
    <w:rsid w:val="0013224D"/>
    <w:rsid w:val="0013352F"/>
    <w:rsid w:val="0013490D"/>
    <w:rsid w:val="00136526"/>
    <w:rsid w:val="00136C7E"/>
    <w:rsid w:val="001455B4"/>
    <w:rsid w:val="0014571C"/>
    <w:rsid w:val="00150032"/>
    <w:rsid w:val="0015022E"/>
    <w:rsid w:val="00151F45"/>
    <w:rsid w:val="00153533"/>
    <w:rsid w:val="00156F02"/>
    <w:rsid w:val="0015763F"/>
    <w:rsid w:val="00173A69"/>
    <w:rsid w:val="00175B12"/>
    <w:rsid w:val="001768DF"/>
    <w:rsid w:val="001808A3"/>
    <w:rsid w:val="00182A07"/>
    <w:rsid w:val="001865C7"/>
    <w:rsid w:val="00187320"/>
    <w:rsid w:val="00191CF6"/>
    <w:rsid w:val="001972BC"/>
    <w:rsid w:val="001A2203"/>
    <w:rsid w:val="001A4CAD"/>
    <w:rsid w:val="001B0AF4"/>
    <w:rsid w:val="001C0546"/>
    <w:rsid w:val="001C157B"/>
    <w:rsid w:val="001C7FBB"/>
    <w:rsid w:val="001D05A3"/>
    <w:rsid w:val="001D3383"/>
    <w:rsid w:val="001D68B6"/>
    <w:rsid w:val="001E1707"/>
    <w:rsid w:val="001E489E"/>
    <w:rsid w:val="001E5EEC"/>
    <w:rsid w:val="001E66B5"/>
    <w:rsid w:val="001F1536"/>
    <w:rsid w:val="001F1712"/>
    <w:rsid w:val="001F17D6"/>
    <w:rsid w:val="001F2437"/>
    <w:rsid w:val="001F2D8F"/>
    <w:rsid w:val="001F5427"/>
    <w:rsid w:val="00201C88"/>
    <w:rsid w:val="00203035"/>
    <w:rsid w:val="00206D08"/>
    <w:rsid w:val="00211233"/>
    <w:rsid w:val="0022373F"/>
    <w:rsid w:val="0023240F"/>
    <w:rsid w:val="0023615E"/>
    <w:rsid w:val="002448AE"/>
    <w:rsid w:val="0024579F"/>
    <w:rsid w:val="00246C64"/>
    <w:rsid w:val="0025095E"/>
    <w:rsid w:val="0025201B"/>
    <w:rsid w:val="0026303F"/>
    <w:rsid w:val="00266134"/>
    <w:rsid w:val="0026681A"/>
    <w:rsid w:val="00277667"/>
    <w:rsid w:val="002824D7"/>
    <w:rsid w:val="00293E9D"/>
    <w:rsid w:val="00294F61"/>
    <w:rsid w:val="002A2C18"/>
    <w:rsid w:val="002A4555"/>
    <w:rsid w:val="002B0016"/>
    <w:rsid w:val="002B0505"/>
    <w:rsid w:val="002B3397"/>
    <w:rsid w:val="002B33F1"/>
    <w:rsid w:val="002C2E7A"/>
    <w:rsid w:val="002C36E4"/>
    <w:rsid w:val="002D431F"/>
    <w:rsid w:val="002D50B1"/>
    <w:rsid w:val="002D6AB9"/>
    <w:rsid w:val="002E1D37"/>
    <w:rsid w:val="002E421A"/>
    <w:rsid w:val="002E4A13"/>
    <w:rsid w:val="002E6438"/>
    <w:rsid w:val="002E6BDF"/>
    <w:rsid w:val="002F5BBF"/>
    <w:rsid w:val="002F613D"/>
    <w:rsid w:val="00302165"/>
    <w:rsid w:val="00304766"/>
    <w:rsid w:val="00316277"/>
    <w:rsid w:val="0032065E"/>
    <w:rsid w:val="00320B5E"/>
    <w:rsid w:val="00321B1A"/>
    <w:rsid w:val="003224AA"/>
    <w:rsid w:val="00322886"/>
    <w:rsid w:val="00323118"/>
    <w:rsid w:val="00323AE1"/>
    <w:rsid w:val="00325351"/>
    <w:rsid w:val="003306A6"/>
    <w:rsid w:val="00333958"/>
    <w:rsid w:val="00334995"/>
    <w:rsid w:val="00335085"/>
    <w:rsid w:val="003372A7"/>
    <w:rsid w:val="0034377B"/>
    <w:rsid w:val="00344A71"/>
    <w:rsid w:val="00345AA0"/>
    <w:rsid w:val="00345BD8"/>
    <w:rsid w:val="00350BF6"/>
    <w:rsid w:val="00353164"/>
    <w:rsid w:val="003578FA"/>
    <w:rsid w:val="00360BB7"/>
    <w:rsid w:val="00363600"/>
    <w:rsid w:val="00364FA3"/>
    <w:rsid w:val="00366495"/>
    <w:rsid w:val="00377F00"/>
    <w:rsid w:val="0038266D"/>
    <w:rsid w:val="003904F8"/>
    <w:rsid w:val="003923FE"/>
    <w:rsid w:val="00392A4C"/>
    <w:rsid w:val="00396A7C"/>
    <w:rsid w:val="003A4376"/>
    <w:rsid w:val="003A5928"/>
    <w:rsid w:val="003A7B8F"/>
    <w:rsid w:val="003B4F28"/>
    <w:rsid w:val="003C19B1"/>
    <w:rsid w:val="003C1B8D"/>
    <w:rsid w:val="003C3CA4"/>
    <w:rsid w:val="003D1F0E"/>
    <w:rsid w:val="003D3324"/>
    <w:rsid w:val="003D39D8"/>
    <w:rsid w:val="003D6A9C"/>
    <w:rsid w:val="003E71E8"/>
    <w:rsid w:val="003E7870"/>
    <w:rsid w:val="003F1071"/>
    <w:rsid w:val="003F2390"/>
    <w:rsid w:val="003F426A"/>
    <w:rsid w:val="003F481A"/>
    <w:rsid w:val="004020B9"/>
    <w:rsid w:val="0040693B"/>
    <w:rsid w:val="0041334F"/>
    <w:rsid w:val="0041372A"/>
    <w:rsid w:val="00414C51"/>
    <w:rsid w:val="00414E20"/>
    <w:rsid w:val="00415C38"/>
    <w:rsid w:val="00416203"/>
    <w:rsid w:val="00421E7C"/>
    <w:rsid w:val="0042570B"/>
    <w:rsid w:val="004270B6"/>
    <w:rsid w:val="004314B0"/>
    <w:rsid w:val="0043341F"/>
    <w:rsid w:val="004441F9"/>
    <w:rsid w:val="0045194D"/>
    <w:rsid w:val="004536E4"/>
    <w:rsid w:val="0046019E"/>
    <w:rsid w:val="00462EB8"/>
    <w:rsid w:val="0046336B"/>
    <w:rsid w:val="00465F08"/>
    <w:rsid w:val="00467F3F"/>
    <w:rsid w:val="00472466"/>
    <w:rsid w:val="00481324"/>
    <w:rsid w:val="00485F8B"/>
    <w:rsid w:val="00490E9B"/>
    <w:rsid w:val="00491199"/>
    <w:rsid w:val="00493EC8"/>
    <w:rsid w:val="004A1EBE"/>
    <w:rsid w:val="004B0739"/>
    <w:rsid w:val="004B1434"/>
    <w:rsid w:val="004B50E7"/>
    <w:rsid w:val="004C17F5"/>
    <w:rsid w:val="004C3E93"/>
    <w:rsid w:val="004C542E"/>
    <w:rsid w:val="004C7C88"/>
    <w:rsid w:val="004C7F2B"/>
    <w:rsid w:val="004D01D3"/>
    <w:rsid w:val="004D5909"/>
    <w:rsid w:val="004D67F3"/>
    <w:rsid w:val="004D7232"/>
    <w:rsid w:val="004D76DF"/>
    <w:rsid w:val="004E6A41"/>
    <w:rsid w:val="004F0BB4"/>
    <w:rsid w:val="004F125B"/>
    <w:rsid w:val="004F2CA3"/>
    <w:rsid w:val="004F2FC1"/>
    <w:rsid w:val="005052F0"/>
    <w:rsid w:val="0050570C"/>
    <w:rsid w:val="00506779"/>
    <w:rsid w:val="00506F12"/>
    <w:rsid w:val="0051499F"/>
    <w:rsid w:val="00514B05"/>
    <w:rsid w:val="00516354"/>
    <w:rsid w:val="00516F17"/>
    <w:rsid w:val="0052296B"/>
    <w:rsid w:val="0052346F"/>
    <w:rsid w:val="005265B6"/>
    <w:rsid w:val="00530A5B"/>
    <w:rsid w:val="00533178"/>
    <w:rsid w:val="00540585"/>
    <w:rsid w:val="00544D6D"/>
    <w:rsid w:val="00547A73"/>
    <w:rsid w:val="00552D0E"/>
    <w:rsid w:val="00557CAF"/>
    <w:rsid w:val="005618DF"/>
    <w:rsid w:val="00572860"/>
    <w:rsid w:val="00576111"/>
    <w:rsid w:val="005778AB"/>
    <w:rsid w:val="00577911"/>
    <w:rsid w:val="005800C8"/>
    <w:rsid w:val="00590A06"/>
    <w:rsid w:val="00595041"/>
    <w:rsid w:val="005A05A9"/>
    <w:rsid w:val="005A449D"/>
    <w:rsid w:val="005A4B96"/>
    <w:rsid w:val="005B1597"/>
    <w:rsid w:val="005B16A0"/>
    <w:rsid w:val="005B5E0E"/>
    <w:rsid w:val="005B63EE"/>
    <w:rsid w:val="005B7107"/>
    <w:rsid w:val="005C1A9B"/>
    <w:rsid w:val="005C7EA4"/>
    <w:rsid w:val="005D4DC8"/>
    <w:rsid w:val="005D533F"/>
    <w:rsid w:val="005E0E90"/>
    <w:rsid w:val="005E379F"/>
    <w:rsid w:val="005E4A2B"/>
    <w:rsid w:val="005E4C8C"/>
    <w:rsid w:val="005E523C"/>
    <w:rsid w:val="005E6C84"/>
    <w:rsid w:val="005F496C"/>
    <w:rsid w:val="005F7860"/>
    <w:rsid w:val="00600EF9"/>
    <w:rsid w:val="00602BBF"/>
    <w:rsid w:val="0060571B"/>
    <w:rsid w:val="006103A6"/>
    <w:rsid w:val="0061422D"/>
    <w:rsid w:val="00622148"/>
    <w:rsid w:val="0062246C"/>
    <w:rsid w:val="0063077F"/>
    <w:rsid w:val="006335EE"/>
    <w:rsid w:val="0063609F"/>
    <w:rsid w:val="00645854"/>
    <w:rsid w:val="00645A3D"/>
    <w:rsid w:val="006522DA"/>
    <w:rsid w:val="006526EB"/>
    <w:rsid w:val="006551EF"/>
    <w:rsid w:val="00660A90"/>
    <w:rsid w:val="0066355E"/>
    <w:rsid w:val="00664D67"/>
    <w:rsid w:val="00664DCE"/>
    <w:rsid w:val="00665870"/>
    <w:rsid w:val="00665E33"/>
    <w:rsid w:val="00666263"/>
    <w:rsid w:val="00670F1D"/>
    <w:rsid w:val="00671C41"/>
    <w:rsid w:val="006817F8"/>
    <w:rsid w:val="00681F1A"/>
    <w:rsid w:val="006859FD"/>
    <w:rsid w:val="00686C61"/>
    <w:rsid w:val="006874EE"/>
    <w:rsid w:val="00690CF2"/>
    <w:rsid w:val="00692A4B"/>
    <w:rsid w:val="00692B0D"/>
    <w:rsid w:val="00694EA2"/>
    <w:rsid w:val="006B43A6"/>
    <w:rsid w:val="006B5C37"/>
    <w:rsid w:val="006C2777"/>
    <w:rsid w:val="006C7369"/>
    <w:rsid w:val="006D0221"/>
    <w:rsid w:val="006D04CA"/>
    <w:rsid w:val="006D1C3F"/>
    <w:rsid w:val="006E014C"/>
    <w:rsid w:val="006E0B19"/>
    <w:rsid w:val="006E0E68"/>
    <w:rsid w:val="006E16FB"/>
    <w:rsid w:val="006E2DBA"/>
    <w:rsid w:val="006E6514"/>
    <w:rsid w:val="006F174B"/>
    <w:rsid w:val="00702660"/>
    <w:rsid w:val="007026A9"/>
    <w:rsid w:val="007045B1"/>
    <w:rsid w:val="00712774"/>
    <w:rsid w:val="00713E6C"/>
    <w:rsid w:val="0072548F"/>
    <w:rsid w:val="00726115"/>
    <w:rsid w:val="00734BE8"/>
    <w:rsid w:val="007375BD"/>
    <w:rsid w:val="007418FE"/>
    <w:rsid w:val="00741E5C"/>
    <w:rsid w:val="00742883"/>
    <w:rsid w:val="0074370E"/>
    <w:rsid w:val="00744C6A"/>
    <w:rsid w:val="0074776F"/>
    <w:rsid w:val="00760F8E"/>
    <w:rsid w:val="00761B1B"/>
    <w:rsid w:val="00762956"/>
    <w:rsid w:val="007662D7"/>
    <w:rsid w:val="00766FD6"/>
    <w:rsid w:val="00771E05"/>
    <w:rsid w:val="007737B1"/>
    <w:rsid w:val="007818A5"/>
    <w:rsid w:val="00781F78"/>
    <w:rsid w:val="00790B84"/>
    <w:rsid w:val="00797359"/>
    <w:rsid w:val="007B04CD"/>
    <w:rsid w:val="007C412E"/>
    <w:rsid w:val="007D15C9"/>
    <w:rsid w:val="007D4B05"/>
    <w:rsid w:val="007D5EF9"/>
    <w:rsid w:val="007F1568"/>
    <w:rsid w:val="007F392D"/>
    <w:rsid w:val="007F436B"/>
    <w:rsid w:val="007F43E1"/>
    <w:rsid w:val="007F5F37"/>
    <w:rsid w:val="00801567"/>
    <w:rsid w:val="00802856"/>
    <w:rsid w:val="008046DE"/>
    <w:rsid w:val="008117DF"/>
    <w:rsid w:val="008128EF"/>
    <w:rsid w:val="008165B5"/>
    <w:rsid w:val="00820DB1"/>
    <w:rsid w:val="00823FBC"/>
    <w:rsid w:val="008315ED"/>
    <w:rsid w:val="00831677"/>
    <w:rsid w:val="008327E7"/>
    <w:rsid w:val="00835EFC"/>
    <w:rsid w:val="00844A3D"/>
    <w:rsid w:val="00855AD0"/>
    <w:rsid w:val="00855FC3"/>
    <w:rsid w:val="008571D3"/>
    <w:rsid w:val="00857B57"/>
    <w:rsid w:val="00857F35"/>
    <w:rsid w:val="00860362"/>
    <w:rsid w:val="008607B2"/>
    <w:rsid w:val="00861A57"/>
    <w:rsid w:val="00867AD1"/>
    <w:rsid w:val="00871175"/>
    <w:rsid w:val="00871FAC"/>
    <w:rsid w:val="008729B8"/>
    <w:rsid w:val="00874241"/>
    <w:rsid w:val="008845B8"/>
    <w:rsid w:val="0088693F"/>
    <w:rsid w:val="00892884"/>
    <w:rsid w:val="008A2D51"/>
    <w:rsid w:val="008A4B12"/>
    <w:rsid w:val="008A53F2"/>
    <w:rsid w:val="008B0EA5"/>
    <w:rsid w:val="008B0FD8"/>
    <w:rsid w:val="008B139B"/>
    <w:rsid w:val="008B5771"/>
    <w:rsid w:val="008B7719"/>
    <w:rsid w:val="008C2A75"/>
    <w:rsid w:val="008C4283"/>
    <w:rsid w:val="008C705D"/>
    <w:rsid w:val="008E0956"/>
    <w:rsid w:val="008E212C"/>
    <w:rsid w:val="008E2EF7"/>
    <w:rsid w:val="008E31FF"/>
    <w:rsid w:val="008E6921"/>
    <w:rsid w:val="008E7FA5"/>
    <w:rsid w:val="008F3535"/>
    <w:rsid w:val="008F69E8"/>
    <w:rsid w:val="00900CD6"/>
    <w:rsid w:val="00901BB6"/>
    <w:rsid w:val="00901E0A"/>
    <w:rsid w:val="009039E1"/>
    <w:rsid w:val="00904C0E"/>
    <w:rsid w:val="009065B1"/>
    <w:rsid w:val="00907B7E"/>
    <w:rsid w:val="009161C7"/>
    <w:rsid w:val="00916E0A"/>
    <w:rsid w:val="009304F8"/>
    <w:rsid w:val="009329A8"/>
    <w:rsid w:val="00934DD3"/>
    <w:rsid w:val="009518B6"/>
    <w:rsid w:val="00955436"/>
    <w:rsid w:val="009563C8"/>
    <w:rsid w:val="00961211"/>
    <w:rsid w:val="0096759F"/>
    <w:rsid w:val="009709EF"/>
    <w:rsid w:val="00970E65"/>
    <w:rsid w:val="00976182"/>
    <w:rsid w:val="00981762"/>
    <w:rsid w:val="00984980"/>
    <w:rsid w:val="00986C35"/>
    <w:rsid w:val="009901AC"/>
    <w:rsid w:val="00990FAB"/>
    <w:rsid w:val="00995179"/>
    <w:rsid w:val="009A22DD"/>
    <w:rsid w:val="009A38A7"/>
    <w:rsid w:val="009A5DB4"/>
    <w:rsid w:val="009C43CE"/>
    <w:rsid w:val="009C4962"/>
    <w:rsid w:val="009C5584"/>
    <w:rsid w:val="009C58BD"/>
    <w:rsid w:val="009D1F67"/>
    <w:rsid w:val="009D3DA9"/>
    <w:rsid w:val="009D540B"/>
    <w:rsid w:val="009D6137"/>
    <w:rsid w:val="009E24CB"/>
    <w:rsid w:val="009F2C2E"/>
    <w:rsid w:val="009F385F"/>
    <w:rsid w:val="009F44DA"/>
    <w:rsid w:val="009F5BF0"/>
    <w:rsid w:val="009F5FA2"/>
    <w:rsid w:val="009F72C5"/>
    <w:rsid w:val="009F77C3"/>
    <w:rsid w:val="00A01AEF"/>
    <w:rsid w:val="00A0554D"/>
    <w:rsid w:val="00A05870"/>
    <w:rsid w:val="00A0668D"/>
    <w:rsid w:val="00A12A72"/>
    <w:rsid w:val="00A157A8"/>
    <w:rsid w:val="00A17C73"/>
    <w:rsid w:val="00A26CD0"/>
    <w:rsid w:val="00A3396E"/>
    <w:rsid w:val="00A403A3"/>
    <w:rsid w:val="00A41C6C"/>
    <w:rsid w:val="00A46F72"/>
    <w:rsid w:val="00A50A76"/>
    <w:rsid w:val="00A51CAD"/>
    <w:rsid w:val="00A55350"/>
    <w:rsid w:val="00A57AAF"/>
    <w:rsid w:val="00A64E5A"/>
    <w:rsid w:val="00A65B5D"/>
    <w:rsid w:val="00A72B34"/>
    <w:rsid w:val="00A779C8"/>
    <w:rsid w:val="00A84CDE"/>
    <w:rsid w:val="00A84E73"/>
    <w:rsid w:val="00A85F0F"/>
    <w:rsid w:val="00A86736"/>
    <w:rsid w:val="00AA00E1"/>
    <w:rsid w:val="00AB1F99"/>
    <w:rsid w:val="00AB41B2"/>
    <w:rsid w:val="00AB7494"/>
    <w:rsid w:val="00AC1C34"/>
    <w:rsid w:val="00AC2EF9"/>
    <w:rsid w:val="00AC38D4"/>
    <w:rsid w:val="00AD0953"/>
    <w:rsid w:val="00AD0E54"/>
    <w:rsid w:val="00AE0047"/>
    <w:rsid w:val="00AE19E4"/>
    <w:rsid w:val="00AE4FED"/>
    <w:rsid w:val="00AF0994"/>
    <w:rsid w:val="00AF2717"/>
    <w:rsid w:val="00B02D91"/>
    <w:rsid w:val="00B05468"/>
    <w:rsid w:val="00B077DF"/>
    <w:rsid w:val="00B11582"/>
    <w:rsid w:val="00B1331F"/>
    <w:rsid w:val="00B13CCB"/>
    <w:rsid w:val="00B17D08"/>
    <w:rsid w:val="00B21FD7"/>
    <w:rsid w:val="00B22565"/>
    <w:rsid w:val="00B25BEC"/>
    <w:rsid w:val="00B2634A"/>
    <w:rsid w:val="00B3122B"/>
    <w:rsid w:val="00B3425A"/>
    <w:rsid w:val="00B35323"/>
    <w:rsid w:val="00B36684"/>
    <w:rsid w:val="00B37BED"/>
    <w:rsid w:val="00B4246A"/>
    <w:rsid w:val="00B4249B"/>
    <w:rsid w:val="00B45844"/>
    <w:rsid w:val="00B51FC6"/>
    <w:rsid w:val="00B5572E"/>
    <w:rsid w:val="00B572EA"/>
    <w:rsid w:val="00B60DB2"/>
    <w:rsid w:val="00B61F02"/>
    <w:rsid w:val="00B62BB6"/>
    <w:rsid w:val="00B64BEF"/>
    <w:rsid w:val="00B668A5"/>
    <w:rsid w:val="00B763B7"/>
    <w:rsid w:val="00B80437"/>
    <w:rsid w:val="00B856CC"/>
    <w:rsid w:val="00B862DE"/>
    <w:rsid w:val="00B86A01"/>
    <w:rsid w:val="00B931F9"/>
    <w:rsid w:val="00B96011"/>
    <w:rsid w:val="00BA0004"/>
    <w:rsid w:val="00BA39D9"/>
    <w:rsid w:val="00BA5625"/>
    <w:rsid w:val="00BA6DF1"/>
    <w:rsid w:val="00BA7090"/>
    <w:rsid w:val="00BA74DF"/>
    <w:rsid w:val="00BA7EA0"/>
    <w:rsid w:val="00BB14A1"/>
    <w:rsid w:val="00BB39CD"/>
    <w:rsid w:val="00BB4D6D"/>
    <w:rsid w:val="00BB5E26"/>
    <w:rsid w:val="00BC1852"/>
    <w:rsid w:val="00BC72FD"/>
    <w:rsid w:val="00BD011B"/>
    <w:rsid w:val="00BD1938"/>
    <w:rsid w:val="00BD41A1"/>
    <w:rsid w:val="00BE0CCC"/>
    <w:rsid w:val="00BE4118"/>
    <w:rsid w:val="00BE7371"/>
    <w:rsid w:val="00BF6AFF"/>
    <w:rsid w:val="00C00485"/>
    <w:rsid w:val="00C00E93"/>
    <w:rsid w:val="00C01059"/>
    <w:rsid w:val="00C11E11"/>
    <w:rsid w:val="00C144C9"/>
    <w:rsid w:val="00C15DE6"/>
    <w:rsid w:val="00C254BA"/>
    <w:rsid w:val="00C30BE8"/>
    <w:rsid w:val="00C32B76"/>
    <w:rsid w:val="00C35673"/>
    <w:rsid w:val="00C42C61"/>
    <w:rsid w:val="00C43009"/>
    <w:rsid w:val="00C43944"/>
    <w:rsid w:val="00C444FA"/>
    <w:rsid w:val="00C44E5F"/>
    <w:rsid w:val="00C461F7"/>
    <w:rsid w:val="00C5262C"/>
    <w:rsid w:val="00C529DF"/>
    <w:rsid w:val="00C5687B"/>
    <w:rsid w:val="00C572EE"/>
    <w:rsid w:val="00C616B6"/>
    <w:rsid w:val="00C61CC4"/>
    <w:rsid w:val="00C673A1"/>
    <w:rsid w:val="00C74DCA"/>
    <w:rsid w:val="00C75AA8"/>
    <w:rsid w:val="00C777F9"/>
    <w:rsid w:val="00C77CE8"/>
    <w:rsid w:val="00C84347"/>
    <w:rsid w:val="00C84D10"/>
    <w:rsid w:val="00C8702D"/>
    <w:rsid w:val="00C932CC"/>
    <w:rsid w:val="00C93C1B"/>
    <w:rsid w:val="00C93F0D"/>
    <w:rsid w:val="00C97B99"/>
    <w:rsid w:val="00C97D51"/>
    <w:rsid w:val="00CA2DC0"/>
    <w:rsid w:val="00CB246A"/>
    <w:rsid w:val="00CC0FF9"/>
    <w:rsid w:val="00CC28F7"/>
    <w:rsid w:val="00CC35F0"/>
    <w:rsid w:val="00CC4B07"/>
    <w:rsid w:val="00CC5E71"/>
    <w:rsid w:val="00CD1A45"/>
    <w:rsid w:val="00CD2EEA"/>
    <w:rsid w:val="00CD4317"/>
    <w:rsid w:val="00CE7BE6"/>
    <w:rsid w:val="00CF0D5A"/>
    <w:rsid w:val="00CF1366"/>
    <w:rsid w:val="00CF76CA"/>
    <w:rsid w:val="00D00858"/>
    <w:rsid w:val="00D020FA"/>
    <w:rsid w:val="00D03FB8"/>
    <w:rsid w:val="00D0775E"/>
    <w:rsid w:val="00D07E8E"/>
    <w:rsid w:val="00D2461A"/>
    <w:rsid w:val="00D30D29"/>
    <w:rsid w:val="00D35DDD"/>
    <w:rsid w:val="00D36B80"/>
    <w:rsid w:val="00D4160F"/>
    <w:rsid w:val="00D467DC"/>
    <w:rsid w:val="00D52B84"/>
    <w:rsid w:val="00D55B5F"/>
    <w:rsid w:val="00D565A1"/>
    <w:rsid w:val="00D73549"/>
    <w:rsid w:val="00D742CA"/>
    <w:rsid w:val="00D7458F"/>
    <w:rsid w:val="00D75E6C"/>
    <w:rsid w:val="00D760A2"/>
    <w:rsid w:val="00D77A1B"/>
    <w:rsid w:val="00D802F3"/>
    <w:rsid w:val="00D8076D"/>
    <w:rsid w:val="00D80876"/>
    <w:rsid w:val="00D82A62"/>
    <w:rsid w:val="00D913F4"/>
    <w:rsid w:val="00D919CA"/>
    <w:rsid w:val="00D92984"/>
    <w:rsid w:val="00D96F6F"/>
    <w:rsid w:val="00D97636"/>
    <w:rsid w:val="00D977C0"/>
    <w:rsid w:val="00DA4129"/>
    <w:rsid w:val="00DA6025"/>
    <w:rsid w:val="00DB01C2"/>
    <w:rsid w:val="00DC22B2"/>
    <w:rsid w:val="00DC3C36"/>
    <w:rsid w:val="00DC6135"/>
    <w:rsid w:val="00DC6FBF"/>
    <w:rsid w:val="00DD186C"/>
    <w:rsid w:val="00DD4AA6"/>
    <w:rsid w:val="00DD58E8"/>
    <w:rsid w:val="00DD793B"/>
    <w:rsid w:val="00DD79EF"/>
    <w:rsid w:val="00DE1E0B"/>
    <w:rsid w:val="00DE565F"/>
    <w:rsid w:val="00DF2220"/>
    <w:rsid w:val="00DF314E"/>
    <w:rsid w:val="00DF5345"/>
    <w:rsid w:val="00E03B91"/>
    <w:rsid w:val="00E0770A"/>
    <w:rsid w:val="00E07A64"/>
    <w:rsid w:val="00E30486"/>
    <w:rsid w:val="00E320F9"/>
    <w:rsid w:val="00E343B1"/>
    <w:rsid w:val="00E36C62"/>
    <w:rsid w:val="00E40C9C"/>
    <w:rsid w:val="00E40D60"/>
    <w:rsid w:val="00E40F91"/>
    <w:rsid w:val="00E51435"/>
    <w:rsid w:val="00E53F25"/>
    <w:rsid w:val="00E61426"/>
    <w:rsid w:val="00E65E82"/>
    <w:rsid w:val="00E70183"/>
    <w:rsid w:val="00E702BE"/>
    <w:rsid w:val="00E7231B"/>
    <w:rsid w:val="00E822EE"/>
    <w:rsid w:val="00E84EC1"/>
    <w:rsid w:val="00E85E8C"/>
    <w:rsid w:val="00E8658B"/>
    <w:rsid w:val="00E86BB0"/>
    <w:rsid w:val="00E8771A"/>
    <w:rsid w:val="00E87BBF"/>
    <w:rsid w:val="00E908F1"/>
    <w:rsid w:val="00E9119B"/>
    <w:rsid w:val="00EA27D8"/>
    <w:rsid w:val="00EA57CF"/>
    <w:rsid w:val="00EB0F36"/>
    <w:rsid w:val="00EB18C6"/>
    <w:rsid w:val="00EB3ABA"/>
    <w:rsid w:val="00EB41FC"/>
    <w:rsid w:val="00EC05A2"/>
    <w:rsid w:val="00ED089B"/>
    <w:rsid w:val="00ED1DAA"/>
    <w:rsid w:val="00ED298D"/>
    <w:rsid w:val="00ED6463"/>
    <w:rsid w:val="00ED6605"/>
    <w:rsid w:val="00ED7057"/>
    <w:rsid w:val="00EE235E"/>
    <w:rsid w:val="00EE397A"/>
    <w:rsid w:val="00EF3B91"/>
    <w:rsid w:val="00EF6D72"/>
    <w:rsid w:val="00F02271"/>
    <w:rsid w:val="00F03035"/>
    <w:rsid w:val="00F07F22"/>
    <w:rsid w:val="00F11085"/>
    <w:rsid w:val="00F14B0D"/>
    <w:rsid w:val="00F14BB5"/>
    <w:rsid w:val="00F16E16"/>
    <w:rsid w:val="00F27709"/>
    <w:rsid w:val="00F4770B"/>
    <w:rsid w:val="00F47917"/>
    <w:rsid w:val="00F47A47"/>
    <w:rsid w:val="00F47B0E"/>
    <w:rsid w:val="00F5467D"/>
    <w:rsid w:val="00F548AD"/>
    <w:rsid w:val="00F6444F"/>
    <w:rsid w:val="00F73B36"/>
    <w:rsid w:val="00F7574D"/>
    <w:rsid w:val="00F76781"/>
    <w:rsid w:val="00F80E7E"/>
    <w:rsid w:val="00F825AB"/>
    <w:rsid w:val="00F855E2"/>
    <w:rsid w:val="00F8730E"/>
    <w:rsid w:val="00F92C19"/>
    <w:rsid w:val="00F94312"/>
    <w:rsid w:val="00F96283"/>
    <w:rsid w:val="00FA1223"/>
    <w:rsid w:val="00FA3CE1"/>
    <w:rsid w:val="00FA6885"/>
    <w:rsid w:val="00FB3EF7"/>
    <w:rsid w:val="00FC5D56"/>
    <w:rsid w:val="00FC673C"/>
    <w:rsid w:val="00FD00EF"/>
    <w:rsid w:val="00FD27A1"/>
    <w:rsid w:val="00FD34B5"/>
    <w:rsid w:val="00FD34C1"/>
    <w:rsid w:val="00FD4246"/>
    <w:rsid w:val="00FD4BFB"/>
    <w:rsid w:val="00FF36F5"/>
    <w:rsid w:val="00FF4F2F"/>
    <w:rsid w:val="00FF5557"/>
    <w:rsid w:val="00FF6406"/>
    <w:rsid w:val="28AAB830"/>
    <w:rsid w:val="5886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19D90"/>
  <w15:docId w15:val="{6E6F38DA-63BD-4FD2-8132-E57F2594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Car"/>
    <w:basedOn w:val="Normal"/>
    <w:next w:val="Normal"/>
    <w:link w:val="Ttulo1Car"/>
    <w:qFormat/>
    <w:rsid w:val="00BA5625"/>
    <w:pPr>
      <w:keepNext/>
      <w:numPr>
        <w:numId w:val="1"/>
      </w:numPr>
      <w:spacing w:before="20" w:after="20" w:line="240" w:lineRule="auto"/>
      <w:outlineLvl w:val="0"/>
    </w:pPr>
    <w:rPr>
      <w:rFonts w:eastAsia="Times New Roman" w:cs="Times New Roman"/>
      <w:b/>
      <w:color w:val="1E497C"/>
      <w:kern w:val="28"/>
      <w:sz w:val="36"/>
      <w:szCs w:val="20"/>
    </w:rPr>
  </w:style>
  <w:style w:type="paragraph" w:styleId="Ttulo2">
    <w:name w:val="heading 2"/>
    <w:basedOn w:val="Normal"/>
    <w:next w:val="Normal"/>
    <w:link w:val="Ttulo2Car"/>
    <w:qFormat/>
    <w:rsid w:val="00023C31"/>
    <w:pPr>
      <w:keepNext/>
      <w:numPr>
        <w:ilvl w:val="1"/>
        <w:numId w:val="1"/>
      </w:numPr>
      <w:spacing w:before="20" w:after="20" w:line="240" w:lineRule="auto"/>
      <w:outlineLvl w:val="1"/>
    </w:pPr>
    <w:rPr>
      <w:rFonts w:eastAsia="Times New Roman" w:cs="Times New Roman"/>
      <w:b/>
      <w:color w:val="7F7F7F" w:themeColor="text1" w:themeTint="80"/>
      <w:sz w:val="24"/>
      <w:szCs w:val="20"/>
    </w:rPr>
  </w:style>
  <w:style w:type="paragraph" w:styleId="Ttulo3">
    <w:name w:val="heading 3"/>
    <w:aliases w:val="Section,alltoc,h3"/>
    <w:basedOn w:val="Normal"/>
    <w:next w:val="Normal"/>
    <w:link w:val="Ttulo3Car"/>
    <w:qFormat/>
    <w:rsid w:val="005A449D"/>
    <w:pPr>
      <w:keepNext/>
      <w:numPr>
        <w:ilvl w:val="2"/>
        <w:numId w:val="1"/>
      </w:numPr>
      <w:tabs>
        <w:tab w:val="left" w:pos="864"/>
      </w:tabs>
      <w:spacing w:before="20" w:after="20" w:line="240" w:lineRule="auto"/>
      <w:ind w:left="1584"/>
      <w:outlineLvl w:val="2"/>
    </w:pPr>
    <w:rPr>
      <w:rFonts w:eastAsia="Times New Roman" w:cs="Times New Roman"/>
      <w:b/>
      <w:sz w:val="24"/>
      <w:szCs w:val="20"/>
    </w:rPr>
  </w:style>
  <w:style w:type="paragraph" w:styleId="Ttulo4">
    <w:name w:val="heading 4"/>
    <w:basedOn w:val="Normal"/>
    <w:next w:val="Normal"/>
    <w:link w:val="Ttulo4Car"/>
    <w:qFormat/>
    <w:rsid w:val="00514B05"/>
    <w:pPr>
      <w:keepNext/>
      <w:numPr>
        <w:ilvl w:val="3"/>
        <w:numId w:val="1"/>
      </w:numPr>
      <w:tabs>
        <w:tab w:val="left" w:pos="1152"/>
      </w:tabs>
      <w:spacing w:before="20" w:after="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Ttulo5">
    <w:name w:val="heading 5"/>
    <w:aliases w:val="Block Label"/>
    <w:basedOn w:val="Normal"/>
    <w:next w:val="Normal"/>
    <w:link w:val="Ttulo5Car"/>
    <w:qFormat/>
    <w:rsid w:val="00514B05"/>
    <w:pPr>
      <w:numPr>
        <w:ilvl w:val="4"/>
        <w:numId w:val="1"/>
      </w:numPr>
      <w:tabs>
        <w:tab w:val="left" w:pos="1296"/>
      </w:tabs>
      <w:spacing w:before="20" w:after="20" w:line="240" w:lineRule="auto"/>
      <w:outlineLvl w:val="4"/>
    </w:pPr>
    <w:rPr>
      <w:rFonts w:ascii="Arial" w:eastAsia="Times New Roman" w:hAnsi="Arial" w:cs="Times New Roman"/>
      <w:i/>
      <w:szCs w:val="20"/>
    </w:rPr>
  </w:style>
  <w:style w:type="paragraph" w:styleId="Ttulo6">
    <w:name w:val="heading 6"/>
    <w:basedOn w:val="Normal"/>
    <w:next w:val="Normal"/>
    <w:link w:val="Ttulo6Car"/>
    <w:qFormat/>
    <w:rsid w:val="00514B05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514B05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514B05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514B05"/>
    <w:p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1E0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59"/>
    <w:rsid w:val="0090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901E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901E0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lanormal"/>
    <w:uiPriority w:val="60"/>
    <w:rsid w:val="00901E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is1">
    <w:name w:val="Light List Accent 1"/>
    <w:basedOn w:val="Tablanormal"/>
    <w:uiPriority w:val="61"/>
    <w:rsid w:val="00EE23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EE23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AB749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B3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3F1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qFormat/>
    <w:rsid w:val="005B63EE"/>
    <w:pPr>
      <w:tabs>
        <w:tab w:val="left" w:pos="709"/>
        <w:tab w:val="right" w:leader="dot" w:pos="8789"/>
      </w:tabs>
      <w:spacing w:before="120" w:after="120"/>
      <w:jc w:val="center"/>
    </w:pPr>
    <w:rPr>
      <w:rFonts w:eastAsia="Times New Roman" w:cstheme="minorHAnsi"/>
      <w:b/>
      <w:color w:val="1F497D" w:themeColor="text2"/>
      <w:sz w:val="36"/>
    </w:rPr>
  </w:style>
  <w:style w:type="paragraph" w:styleId="TDC2">
    <w:name w:val="toc 2"/>
    <w:basedOn w:val="Normal"/>
    <w:next w:val="Normal"/>
    <w:autoRedefine/>
    <w:uiPriority w:val="39"/>
    <w:qFormat/>
    <w:rsid w:val="00572860"/>
    <w:pPr>
      <w:spacing w:after="0" w:line="240" w:lineRule="auto"/>
      <w:ind w:left="220"/>
    </w:pPr>
    <w:rPr>
      <w:rFonts w:ascii="Arial" w:eastAsia="Times New Roman" w:hAnsi="Arial" w:cs="Times New Roman"/>
      <w:sz w:val="24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572860"/>
    <w:pPr>
      <w:spacing w:after="0" w:line="240" w:lineRule="auto"/>
      <w:ind w:left="440"/>
    </w:pPr>
    <w:rPr>
      <w:rFonts w:ascii="Arial" w:eastAsia="Times New Roman" w:hAnsi="Arial" w:cs="Times New Roman"/>
      <w:szCs w:val="20"/>
    </w:rPr>
  </w:style>
  <w:style w:type="character" w:styleId="Hipervnculo">
    <w:name w:val="Hyperlink"/>
    <w:basedOn w:val="Fuentedeprrafopredeter"/>
    <w:uiPriority w:val="99"/>
    <w:rsid w:val="00572860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1D68B6"/>
    <w:pPr>
      <w:spacing w:after="100"/>
      <w:ind w:left="1100"/>
    </w:pPr>
  </w:style>
  <w:style w:type="character" w:customStyle="1" w:styleId="Ttulo1Car">
    <w:name w:val="Título 1 Car"/>
    <w:aliases w:val="Car Car"/>
    <w:basedOn w:val="Fuentedeprrafopredeter"/>
    <w:link w:val="Ttulo1"/>
    <w:rsid w:val="00BA5625"/>
    <w:rPr>
      <w:rFonts w:eastAsia="Times New Roman" w:cs="Times New Roman"/>
      <w:b/>
      <w:color w:val="1E497C"/>
      <w:kern w:val="28"/>
      <w:sz w:val="36"/>
      <w:szCs w:val="20"/>
    </w:rPr>
  </w:style>
  <w:style w:type="character" w:customStyle="1" w:styleId="Ttulo2Car">
    <w:name w:val="Título 2 Car"/>
    <w:basedOn w:val="Fuentedeprrafopredeter"/>
    <w:link w:val="Ttulo2"/>
    <w:rsid w:val="00023C31"/>
    <w:rPr>
      <w:rFonts w:eastAsia="Times New Roman" w:cs="Times New Roman"/>
      <w:b/>
      <w:color w:val="7F7F7F" w:themeColor="text1" w:themeTint="80"/>
      <w:sz w:val="24"/>
      <w:szCs w:val="20"/>
    </w:rPr>
  </w:style>
  <w:style w:type="character" w:customStyle="1" w:styleId="Ttulo3Car">
    <w:name w:val="Título 3 Car"/>
    <w:aliases w:val="Section Car,alltoc Car,h3 Car"/>
    <w:basedOn w:val="Fuentedeprrafopredeter"/>
    <w:link w:val="Ttulo3"/>
    <w:rsid w:val="005A449D"/>
    <w:rPr>
      <w:rFonts w:eastAsia="Times New Roman" w:cs="Times New Roman"/>
      <w:b/>
      <w:sz w:val="24"/>
      <w:szCs w:val="20"/>
    </w:rPr>
  </w:style>
  <w:style w:type="character" w:customStyle="1" w:styleId="Ttulo4Car">
    <w:name w:val="Título 4 Car"/>
    <w:basedOn w:val="Fuentedeprrafopredeter"/>
    <w:link w:val="Ttulo4"/>
    <w:rsid w:val="00514B05"/>
    <w:rPr>
      <w:rFonts w:ascii="Arial" w:eastAsia="Times New Roman" w:hAnsi="Arial" w:cs="Times New Roman"/>
      <w:b/>
      <w:szCs w:val="20"/>
    </w:rPr>
  </w:style>
  <w:style w:type="character" w:customStyle="1" w:styleId="Ttulo5Car">
    <w:name w:val="Título 5 Car"/>
    <w:aliases w:val="Block Label Car"/>
    <w:basedOn w:val="Fuentedeprrafopredeter"/>
    <w:link w:val="Ttulo5"/>
    <w:rsid w:val="00514B05"/>
    <w:rPr>
      <w:rFonts w:ascii="Arial" w:eastAsia="Times New Roman" w:hAnsi="Arial" w:cs="Times New Roman"/>
      <w:i/>
      <w:szCs w:val="20"/>
    </w:rPr>
  </w:style>
  <w:style w:type="character" w:customStyle="1" w:styleId="Ttulo6Car">
    <w:name w:val="Título 6 Car"/>
    <w:basedOn w:val="Fuentedeprrafopredeter"/>
    <w:link w:val="Ttulo6"/>
    <w:rsid w:val="00514B05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14B05"/>
    <w:rPr>
      <w:rFonts w:ascii="Arial" w:eastAsia="Times New Roman" w:hAnsi="Arial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14B05"/>
    <w:rPr>
      <w:rFonts w:ascii="Arial" w:eastAsia="Times New Roman" w:hAnsi="Arial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14B05"/>
    <w:rPr>
      <w:rFonts w:ascii="Arial" w:eastAsia="Times New Roman" w:hAnsi="Arial" w:cs="Times New Roman"/>
      <w:b/>
      <w:i/>
      <w:sz w:val="18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514B05"/>
    <w:pPr>
      <w:spacing w:after="0" w:line="240" w:lineRule="auto"/>
      <w:ind w:left="708"/>
      <w:jc w:val="both"/>
    </w:pPr>
    <w:rPr>
      <w:rFonts w:ascii="Arial" w:eastAsia="Times New Roman" w:hAnsi="Arial" w:cs="Times New Roman"/>
      <w:szCs w:val="20"/>
    </w:rPr>
  </w:style>
  <w:style w:type="paragraph" w:customStyle="1" w:styleId="15Indented">
    <w:name w:val="1.5 Indented"/>
    <w:basedOn w:val="Normal"/>
    <w:rsid w:val="00514B05"/>
    <w:pPr>
      <w:spacing w:after="140" w:line="300" w:lineRule="atLeast"/>
      <w:ind w:left="2160"/>
      <w:jc w:val="both"/>
    </w:pPr>
    <w:rPr>
      <w:rFonts w:ascii="Arial" w:eastAsia="Times New Roman" w:hAnsi="Arial" w:cs="Arial"/>
      <w:snapToGrid w:val="0"/>
      <w:color w:val="000000"/>
      <w:sz w:val="20"/>
      <w:szCs w:val="20"/>
      <w:lang w:val="es-CO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14B05"/>
    <w:rPr>
      <w:rFonts w:ascii="Arial" w:eastAsia="Times New Roman" w:hAnsi="Arial" w:cs="Times New Roman"/>
      <w:szCs w:val="20"/>
    </w:rPr>
  </w:style>
  <w:style w:type="paragraph" w:styleId="Listaconvietas">
    <w:name w:val="List Bullet"/>
    <w:basedOn w:val="Normal"/>
    <w:autoRedefine/>
    <w:rsid w:val="008E212C"/>
    <w:pPr>
      <w:numPr>
        <w:numId w:val="2"/>
      </w:num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Encabezado">
    <w:name w:val="header"/>
    <w:aliases w:val="encabezado,h,Even,sap_Header"/>
    <w:basedOn w:val="Normal"/>
    <w:link w:val="EncabezadoCar"/>
    <w:unhideWhenUsed/>
    <w:rsid w:val="00CF7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,Even Car,sap_Header Car"/>
    <w:basedOn w:val="Fuentedeprrafopredeter"/>
    <w:link w:val="Encabezado"/>
    <w:rsid w:val="00CF76CA"/>
  </w:style>
  <w:style w:type="paragraph" w:styleId="Piedepgina">
    <w:name w:val="footer"/>
    <w:basedOn w:val="Normal"/>
    <w:link w:val="PiedepginaCar"/>
    <w:uiPriority w:val="99"/>
    <w:unhideWhenUsed/>
    <w:rsid w:val="00CF76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6CA"/>
  </w:style>
  <w:style w:type="paragraph" w:styleId="Sinespaciado">
    <w:name w:val="No Spacing"/>
    <w:link w:val="SinespaciadoCar"/>
    <w:uiPriority w:val="1"/>
    <w:qFormat/>
    <w:rsid w:val="00C74DC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4DCA"/>
    <w:rPr>
      <w:rFonts w:eastAsiaTheme="minorEastAsia"/>
      <w:lang w:eastAsia="es-PE"/>
    </w:rPr>
  </w:style>
  <w:style w:type="table" w:styleId="Listavistosa-nfasis5">
    <w:name w:val="Colorful List Accent 5"/>
    <w:basedOn w:val="Tablanormal"/>
    <w:uiPriority w:val="72"/>
    <w:rsid w:val="008E6921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  <w:lang w:val="es-ES" w:eastAsia="es-E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A22D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es-PE"/>
    </w:rPr>
  </w:style>
  <w:style w:type="character" w:customStyle="1" w:styleId="HighlightedVariable">
    <w:name w:val="Highlighted Variable"/>
    <w:basedOn w:val="Fuentedeprrafopredeter"/>
    <w:rsid w:val="0043341F"/>
    <w:rPr>
      <w:rFonts w:ascii="Book Antiqua" w:hAnsi="Book Antiqua"/>
      <w:color w:val="0000FF"/>
    </w:rPr>
  </w:style>
  <w:style w:type="paragraph" w:customStyle="1" w:styleId="Default">
    <w:name w:val="Default"/>
    <w:rsid w:val="00E911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qFormat/>
    <w:rsid w:val="006817F8"/>
    <w:pPr>
      <w:keepLines/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color w:val="FF0000"/>
      <w:kern w:val="28"/>
      <w:sz w:val="32"/>
      <w:szCs w:val="32"/>
      <w:lang w:val="en-AU"/>
    </w:rPr>
  </w:style>
  <w:style w:type="character" w:customStyle="1" w:styleId="TtuloCar">
    <w:name w:val="Título Car"/>
    <w:basedOn w:val="Fuentedeprrafopredeter"/>
    <w:link w:val="Ttulo"/>
    <w:rsid w:val="006817F8"/>
    <w:rPr>
      <w:rFonts w:ascii="Cambria" w:eastAsia="Times New Roman" w:hAnsi="Cambria" w:cs="Times New Roman"/>
      <w:b/>
      <w:bCs/>
      <w:color w:val="FF0000"/>
      <w:kern w:val="28"/>
      <w:sz w:val="32"/>
      <w:szCs w:val="32"/>
      <w:lang w:val="en-AU"/>
    </w:rPr>
  </w:style>
  <w:style w:type="character" w:customStyle="1" w:styleId="Object">
    <w:name w:val="Object"/>
    <w:rsid w:val="005E0E90"/>
    <w:rPr>
      <w:rFonts w:ascii="Arial" w:hAnsi="Arial"/>
      <w:i/>
      <w:sz w:val="20"/>
    </w:rPr>
  </w:style>
  <w:style w:type="character" w:customStyle="1" w:styleId="ScreenOutput">
    <w:name w:val="Screen Output"/>
    <w:rsid w:val="005E0E90"/>
    <w:rPr>
      <w:rFonts w:ascii="Courier New" w:hAnsi="Courier New"/>
      <w:sz w:val="20"/>
    </w:rPr>
  </w:style>
  <w:style w:type="paragraph" w:customStyle="1" w:styleId="TableHeading">
    <w:name w:val="Table Heading"/>
    <w:basedOn w:val="Normal"/>
    <w:link w:val="TableHeadingChar"/>
    <w:rsid w:val="005E0E90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link w:val="TableTextChar"/>
    <w:rsid w:val="005E0E90"/>
    <w:rPr>
      <w:b w:val="0"/>
    </w:rPr>
  </w:style>
  <w:style w:type="character" w:customStyle="1" w:styleId="UserInput">
    <w:name w:val="User Input"/>
    <w:rsid w:val="005E0E90"/>
    <w:rPr>
      <w:rFonts w:ascii="Courier New" w:hAnsi="Courier New"/>
      <w:b/>
      <w:sz w:val="20"/>
    </w:rPr>
  </w:style>
  <w:style w:type="character" w:customStyle="1" w:styleId="UserKey">
    <w:name w:val="User Key"/>
    <w:rsid w:val="005E0E90"/>
    <w:rPr>
      <w:rFonts w:ascii="Courier New" w:hAnsi="Courier New"/>
      <w:sz w:val="16"/>
    </w:rPr>
  </w:style>
  <w:style w:type="character" w:customStyle="1" w:styleId="TableTextChar">
    <w:name w:val="Table Text Char"/>
    <w:link w:val="TableText"/>
    <w:rsid w:val="005E0E90"/>
    <w:rPr>
      <w:rFonts w:ascii="Arial" w:eastAsia="Times New Roman" w:hAnsi="Arial" w:cs="Times New Roman"/>
      <w:sz w:val="20"/>
      <w:szCs w:val="20"/>
    </w:rPr>
  </w:style>
  <w:style w:type="character" w:customStyle="1" w:styleId="TableHeadingChar">
    <w:name w:val="Table Heading Char"/>
    <w:link w:val="TableHeading"/>
    <w:rsid w:val="005E0E90"/>
    <w:rPr>
      <w:rFonts w:ascii="Arial" w:eastAsia="Times New Roman" w:hAnsi="Arial" w:cs="Times New Roman"/>
      <w:b/>
      <w:sz w:val="20"/>
      <w:szCs w:val="20"/>
    </w:rPr>
  </w:style>
  <w:style w:type="paragraph" w:styleId="Sangra2detindependiente">
    <w:name w:val="Body Text Indent 2"/>
    <w:basedOn w:val="Normal"/>
    <w:link w:val="Sangra2detindependienteCar"/>
    <w:semiHidden/>
    <w:rsid w:val="00034D5C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034D5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InfoBlue">
    <w:name w:val="InfoBlue"/>
    <w:basedOn w:val="Normal"/>
    <w:next w:val="Textoindependiente"/>
    <w:autoRedefine/>
    <w:rsid w:val="00857F35"/>
    <w:pPr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7F3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7F35"/>
  </w:style>
  <w:style w:type="paragraph" w:styleId="Lista">
    <w:name w:val="List"/>
    <w:aliases w:val="List Bulleted"/>
    <w:basedOn w:val="Normal"/>
    <w:rsid w:val="0025095E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A7B8F"/>
    <w:rPr>
      <w:b/>
      <w:bCs/>
    </w:rPr>
  </w:style>
  <w:style w:type="paragraph" w:customStyle="1" w:styleId="ParrafoSec">
    <w:name w:val="ParrafoSec"/>
    <w:basedOn w:val="Normal"/>
    <w:link w:val="ParrafoSecCar"/>
    <w:qFormat/>
    <w:rsid w:val="003A7B8F"/>
    <w:pPr>
      <w:ind w:left="708"/>
    </w:pPr>
    <w:rPr>
      <w:rFonts w:ascii="Arial" w:hAnsi="Arial" w:cs="Arial"/>
      <w:color w:val="000000" w:themeColor="text1"/>
      <w:sz w:val="18"/>
      <w:szCs w:val="18"/>
    </w:rPr>
  </w:style>
  <w:style w:type="character" w:customStyle="1" w:styleId="ParrafoSecCar">
    <w:name w:val="ParrafoSec Car"/>
    <w:basedOn w:val="Fuentedeprrafopredeter"/>
    <w:link w:val="ParrafoSec"/>
    <w:rsid w:val="003A7B8F"/>
    <w:rPr>
      <w:rFonts w:ascii="Arial" w:hAnsi="Arial" w:cs="Arial"/>
      <w:color w:val="000000" w:themeColor="text1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9F5F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Unidad%20D\Aquispe\SAP\2020\Manuales\PMO%20-%20FR035%20Manual%20Usu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247E4FD786EC4B871EE93F788074BE" ma:contentTypeVersion="0" ma:contentTypeDescription="Crear nuevo documento." ma:contentTypeScope="" ma:versionID="dd52b251b8c41dac04a6c5f127ff32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30FB8-96A5-4E00-BE95-93E24A079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71B1FB-25D5-4102-8489-D488A85E7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4CFC61-5195-448E-8FCD-AACB9DFF29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B7EB2C-0806-429A-B1C4-224F0567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PMO - FR035 Manual Usuario.dotx</Template>
  <TotalTime>11195</TotalTime>
  <Pages>8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especificación de base de datos</vt:lpstr>
    </vt:vector>
  </TitlesOfParts>
  <Company>Elaborado por ….</Company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base de datos</dc:title>
  <dc:subject/>
  <dc:creator>Ani Quispe Cordova</dc:creator>
  <cp:keywords/>
  <dc:description/>
  <cp:lastModifiedBy>Usuario</cp:lastModifiedBy>
  <cp:revision>5</cp:revision>
  <dcterms:created xsi:type="dcterms:W3CDTF">2020-08-05T23:06:00Z</dcterms:created>
  <dcterms:modified xsi:type="dcterms:W3CDTF">2023-10-24T06:05:00Z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0x01010007247E4FD786EC4B871EE93F788074BE</vt:lpwstr>
  </property>
</Properties>
</file>